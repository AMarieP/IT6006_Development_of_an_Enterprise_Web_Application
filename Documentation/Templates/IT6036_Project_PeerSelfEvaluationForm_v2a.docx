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155C" w14:textId="77777777" w:rsidR="00671668" w:rsidRDefault="00671668" w:rsidP="00E711FB">
      <w:pPr>
        <w:pStyle w:val="Heading2"/>
      </w:pPr>
      <w:bookmarkStart w:id="0" w:name="_Toc480349536"/>
      <w:r w:rsidRPr="008E2A8E">
        <w:t>Team Member Evaluation – INDIVIDUAL</w:t>
      </w:r>
      <w:bookmarkEnd w:id="0"/>
    </w:p>
    <w:p w14:paraId="2EE02372" w14:textId="22232927" w:rsidR="00671668" w:rsidRDefault="00671668" w:rsidP="00E711FB">
      <w:pPr>
        <w:spacing w:after="200"/>
        <w:rPr>
          <w:lang w:eastAsia="en-NZ"/>
        </w:rPr>
      </w:pPr>
      <w:r>
        <w:t xml:space="preserve">Please </w:t>
      </w:r>
      <w:r w:rsidR="00B5076F">
        <w:t xml:space="preserve">duplicate and </w:t>
      </w:r>
      <w:r>
        <w:t xml:space="preserve">fill in this </w:t>
      </w:r>
      <w:r w:rsidR="00B5076F">
        <w:t>evaluation form</w:t>
      </w:r>
      <w:r>
        <w:t xml:space="preserve"> once for every team member in your team</w:t>
      </w:r>
      <w:r w:rsidR="00E30547">
        <w:t xml:space="preserve"> (peer assessment)</w:t>
      </w:r>
      <w:r>
        <w:t xml:space="preserve"> </w:t>
      </w:r>
      <w:r w:rsidR="00B5076F">
        <w:t>and once for yourself</w:t>
      </w:r>
      <w:r w:rsidR="00E30547">
        <w:t xml:space="preserve"> (</w:t>
      </w:r>
      <w:r w:rsidR="00B11729">
        <w:t>self-assessment</w:t>
      </w:r>
      <w:r w:rsidR="00E30547">
        <w:t>)</w:t>
      </w:r>
      <w:r w:rsidR="00B5076F">
        <w:t>,</w:t>
      </w:r>
      <w:r>
        <w:t xml:space="preserve"> </w:t>
      </w:r>
      <w:r w:rsidR="00B5076F">
        <w:t xml:space="preserve">using the scale on the next page. When you are done, </w:t>
      </w:r>
      <w:r w:rsidR="00AF66DF">
        <w:t>add</w:t>
      </w:r>
      <w:r>
        <w:t xml:space="preserve"> the evaluations to </w:t>
      </w:r>
      <w:r w:rsidR="00AF66DF">
        <w:t>your folder of files to be zipped</w:t>
      </w:r>
      <w:r>
        <w:t xml:space="preserve">. 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3026"/>
        <w:gridCol w:w="5990"/>
      </w:tblGrid>
      <w:tr w:rsidR="00B5076F" w:rsidRPr="006257E6" w14:paraId="225C9D51" w14:textId="77777777" w:rsidTr="00B5076F">
        <w:trPr>
          <w:trHeight w:val="682"/>
        </w:trPr>
        <w:tc>
          <w:tcPr>
            <w:tcW w:w="1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37B3" w14:textId="77777777" w:rsidR="00B5076F" w:rsidRPr="006257E6" w:rsidRDefault="00B5076F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Team Name:</w:t>
            </w:r>
          </w:p>
        </w:tc>
        <w:tc>
          <w:tcPr>
            <w:tcW w:w="3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CF5A" w14:textId="77777777" w:rsidR="00B5076F" w:rsidRPr="006257E6" w:rsidRDefault="00B5076F" w:rsidP="00E711FB">
            <w:pPr>
              <w:spacing w:before="120" w:after="120"/>
              <w:rPr>
                <w:rFonts w:eastAsia="Calibri"/>
                <w:lang w:eastAsia="en-US"/>
              </w:rPr>
            </w:pPr>
          </w:p>
        </w:tc>
      </w:tr>
      <w:tr w:rsidR="00671668" w:rsidRPr="006257E6" w14:paraId="388AB019" w14:textId="77777777" w:rsidTr="00B5076F">
        <w:trPr>
          <w:trHeight w:val="675"/>
        </w:trPr>
        <w:tc>
          <w:tcPr>
            <w:tcW w:w="1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88A8" w14:textId="3858EA73" w:rsidR="00671668" w:rsidRPr="006257E6" w:rsidRDefault="00B5076F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Evaluated </w:t>
            </w:r>
            <w:r w:rsidR="00671668" w:rsidRPr="006257E6">
              <w:rPr>
                <w:rFonts w:eastAsia="Calibri"/>
                <w:lang w:eastAsia="en-US"/>
              </w:rPr>
              <w:t>Student Name:</w:t>
            </w:r>
          </w:p>
        </w:tc>
        <w:tc>
          <w:tcPr>
            <w:tcW w:w="3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705E" w14:textId="77777777" w:rsidR="00671668" w:rsidRPr="006257E6" w:rsidRDefault="00671668" w:rsidP="00E711FB">
            <w:pPr>
              <w:spacing w:before="120" w:after="120"/>
              <w:rPr>
                <w:rFonts w:eastAsia="Calibri"/>
                <w:lang w:eastAsia="en-US"/>
              </w:rPr>
            </w:pPr>
          </w:p>
        </w:tc>
      </w:tr>
    </w:tbl>
    <w:p w14:paraId="55A4EAD4" w14:textId="77777777" w:rsidR="00671668" w:rsidRDefault="00671668" w:rsidP="00E711FB"/>
    <w:p w14:paraId="32D1B071" w14:textId="77777777" w:rsidR="00671668" w:rsidRDefault="00671668" w:rsidP="00E711FB"/>
    <w:tbl>
      <w:tblPr>
        <w:tblStyle w:val="TableGrid1"/>
        <w:tblW w:w="9015" w:type="dxa"/>
        <w:tblInd w:w="-5" w:type="dxa"/>
        <w:tblLook w:val="04A0" w:firstRow="1" w:lastRow="0" w:firstColumn="1" w:lastColumn="0" w:noHBand="0" w:noVBand="1"/>
      </w:tblPr>
      <w:tblGrid>
        <w:gridCol w:w="3823"/>
        <w:gridCol w:w="5192"/>
      </w:tblGrid>
      <w:tr w:rsidR="00671668" w:rsidRPr="006257E6" w14:paraId="63C89114" w14:textId="77777777" w:rsidTr="00446954">
        <w:trPr>
          <w:trHeight w:val="418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88B"/>
            <w:hideMark/>
          </w:tcPr>
          <w:p w14:paraId="316AA855" w14:textId="77777777" w:rsidR="00671668" w:rsidRPr="00446954" w:rsidRDefault="00671668" w:rsidP="00E711FB">
            <w:pPr>
              <w:spacing w:after="160"/>
              <w:rPr>
                <w:rFonts w:eastAsia="Calibri" w:cs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446954">
              <w:rPr>
                <w:rFonts w:eastAsia="Calibri" w:cs="Times New Roman"/>
                <w:b/>
                <w:color w:val="FFFFFF" w:themeColor="background1"/>
                <w:sz w:val="24"/>
                <w:szCs w:val="24"/>
                <w:lang w:eastAsia="en-US"/>
              </w:rPr>
              <w:t>Evaluation Result</w:t>
            </w:r>
          </w:p>
        </w:tc>
      </w:tr>
      <w:tr w:rsidR="00671668" w:rsidRPr="006257E6" w14:paraId="1E7F104B" w14:textId="77777777" w:rsidTr="007B6791">
        <w:trPr>
          <w:trHeight w:val="567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2A20E" w14:textId="77777777" w:rsidR="00671668" w:rsidRPr="006257E6" w:rsidRDefault="00671668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Points</w:t>
            </w:r>
            <w:r w:rsidRPr="006257E6">
              <w:rPr>
                <w:rFonts w:eastAsia="Calibri"/>
                <w:lang w:eastAsia="en-US"/>
              </w:rPr>
              <w:t xml:space="preserve"> awarded: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FBB3D" w14:textId="57924E00" w:rsidR="00671668" w:rsidRPr="00042AB9" w:rsidRDefault="00B5076F" w:rsidP="00E711FB">
            <w:pPr>
              <w:spacing w:before="120" w:after="120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___________</w:t>
            </w:r>
          </w:p>
        </w:tc>
      </w:tr>
      <w:tr w:rsidR="00671668" w:rsidRPr="006257E6" w14:paraId="00376C1B" w14:textId="77777777" w:rsidTr="007B6791">
        <w:trPr>
          <w:trHeight w:val="567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0CDC3" w14:textId="77777777" w:rsidR="00671668" w:rsidRPr="006257E6" w:rsidRDefault="00671668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Total points</w:t>
            </w:r>
            <w:r w:rsidRPr="006257E6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available</w:t>
            </w:r>
            <w:r w:rsidRPr="006257E6">
              <w:rPr>
                <w:rFonts w:eastAsia="Calibri"/>
                <w:lang w:eastAsia="en-US"/>
              </w:rPr>
              <w:t>: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27461" w14:textId="77777777" w:rsidR="00671668" w:rsidRPr="00042AB9" w:rsidRDefault="00671668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60</w:t>
            </w:r>
          </w:p>
        </w:tc>
      </w:tr>
      <w:tr w:rsidR="00671668" w:rsidRPr="006257E6" w14:paraId="5AF5C461" w14:textId="77777777" w:rsidTr="007B6791">
        <w:trPr>
          <w:trHeight w:val="567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B0A7E" w14:textId="77777777" w:rsidR="00671668" w:rsidRDefault="00671668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Percentage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E76F1" w14:textId="459E6114" w:rsidR="00671668" w:rsidRDefault="00B5076F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 </w:t>
            </w:r>
            <w:r w:rsidR="00671668">
              <w:rPr>
                <w:rFonts w:eastAsia="Calibri"/>
                <w:lang w:eastAsia="en-US"/>
              </w:rPr>
              <w:t>%</w:t>
            </w:r>
          </w:p>
        </w:tc>
      </w:tr>
      <w:tr w:rsidR="00671668" w:rsidRPr="006257E6" w14:paraId="50716886" w14:textId="77777777" w:rsidTr="007B6791">
        <w:trPr>
          <w:trHeight w:val="567"/>
        </w:trPr>
        <w:tc>
          <w:tcPr>
            <w:tcW w:w="3823" w:type="dxa"/>
            <w:hideMark/>
          </w:tcPr>
          <w:p w14:paraId="217BAC5C" w14:textId="77777777" w:rsidR="00671668" w:rsidRPr="006257E6" w:rsidRDefault="00671668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Evaluator’s</w:t>
            </w:r>
            <w:r w:rsidRPr="006257E6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N</w:t>
            </w:r>
            <w:r w:rsidRPr="006257E6">
              <w:rPr>
                <w:rFonts w:eastAsia="Calibri"/>
                <w:lang w:eastAsia="en-US"/>
              </w:rPr>
              <w:t>ame:</w:t>
            </w:r>
          </w:p>
        </w:tc>
        <w:tc>
          <w:tcPr>
            <w:tcW w:w="5192" w:type="dxa"/>
          </w:tcPr>
          <w:p w14:paraId="20900736" w14:textId="77777777" w:rsidR="00671668" w:rsidRPr="006257E6" w:rsidRDefault="00671668" w:rsidP="00E711FB">
            <w:pPr>
              <w:spacing w:before="120" w:after="120"/>
              <w:rPr>
                <w:rFonts w:eastAsia="Calibri"/>
                <w:lang w:eastAsia="en-US"/>
              </w:rPr>
            </w:pPr>
          </w:p>
        </w:tc>
      </w:tr>
      <w:tr w:rsidR="00671668" w:rsidRPr="006257E6" w14:paraId="34C3BBF3" w14:textId="77777777" w:rsidTr="007B6791">
        <w:trPr>
          <w:trHeight w:val="675"/>
        </w:trPr>
        <w:tc>
          <w:tcPr>
            <w:tcW w:w="3823" w:type="dxa"/>
            <w:hideMark/>
          </w:tcPr>
          <w:p w14:paraId="29C3C894" w14:textId="77777777" w:rsidR="00671668" w:rsidRPr="006257E6" w:rsidRDefault="00671668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Evaluation Date:</w:t>
            </w:r>
          </w:p>
        </w:tc>
        <w:tc>
          <w:tcPr>
            <w:tcW w:w="5192" w:type="dxa"/>
          </w:tcPr>
          <w:p w14:paraId="56F29ED2" w14:textId="77777777" w:rsidR="00671668" w:rsidRPr="006257E6" w:rsidRDefault="00671668" w:rsidP="00E711FB">
            <w:pPr>
              <w:spacing w:before="120" w:after="120"/>
              <w:rPr>
                <w:rFonts w:eastAsia="Calibri"/>
                <w:lang w:eastAsia="en-US"/>
              </w:rPr>
            </w:pPr>
          </w:p>
        </w:tc>
      </w:tr>
    </w:tbl>
    <w:p w14:paraId="540E3510" w14:textId="77777777" w:rsidR="00671668" w:rsidRDefault="00671668" w:rsidP="00E711FB"/>
    <w:p w14:paraId="0B835472" w14:textId="77777777" w:rsidR="00B5076F" w:rsidRDefault="00B5076F" w:rsidP="00E711FB">
      <w:pPr>
        <w:pStyle w:val="Heading30"/>
      </w:pPr>
      <w:r>
        <w:t>Comments</w:t>
      </w:r>
    </w:p>
    <w:p w14:paraId="375A25E6" w14:textId="77777777" w:rsidR="00B5076F" w:rsidRDefault="00B5076F" w:rsidP="00E71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703BF2" w14:textId="77777777" w:rsidR="00B5076F" w:rsidRDefault="00B5076F" w:rsidP="00E71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F4AA37" w14:textId="77777777" w:rsidR="00B5076F" w:rsidRDefault="00B5076F" w:rsidP="00E71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D48CC2" w14:textId="77777777" w:rsidR="00B5076F" w:rsidRDefault="00B5076F" w:rsidP="00E71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02DEE5" w14:textId="77777777" w:rsidR="00B5076F" w:rsidRDefault="00B5076F" w:rsidP="00E71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90C483" w14:textId="77777777" w:rsidR="00B5076F" w:rsidRDefault="00B5076F" w:rsidP="00E71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B8AF79" w14:textId="608D5F60" w:rsidR="006077E9" w:rsidRDefault="006077E9" w:rsidP="00E711FB">
      <w:r>
        <w:br w:type="page"/>
      </w:r>
    </w:p>
    <w:p w14:paraId="00A36D58" w14:textId="47AC0C9E" w:rsidR="006077E9" w:rsidRDefault="006077E9" w:rsidP="00E711FB">
      <w:r>
        <w:lastRenderedPageBreak/>
        <w:t>Evaluated Student Name</w:t>
      </w:r>
      <w:r w:rsidR="006E0D4D">
        <w:t>:</w:t>
      </w:r>
      <w:r w:rsidR="006E0D4D">
        <w:tab/>
      </w:r>
      <w:r>
        <w:t xml:space="preserve"> _______________________________________</w:t>
      </w:r>
    </w:p>
    <w:tbl>
      <w:tblPr>
        <w:tblW w:w="0" w:type="auto"/>
        <w:jc w:val="center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  <w:insideH w:val="single" w:sz="18" w:space="0" w:color="C0C0C0"/>
          <w:insideV w:val="single" w:sz="18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1156"/>
        <w:gridCol w:w="1157"/>
        <w:gridCol w:w="1230"/>
        <w:gridCol w:w="1083"/>
      </w:tblGrid>
      <w:tr w:rsidR="006077E9" w:rsidRPr="00E61BFE" w14:paraId="42C61F59" w14:textId="77777777" w:rsidTr="007B6791">
        <w:trPr>
          <w:trHeight w:val="56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A66FEF" w14:textId="77777777" w:rsidR="006077E9" w:rsidRPr="001F3A5C" w:rsidRDefault="006077E9" w:rsidP="00E711FB">
            <w:pPr>
              <w:pStyle w:val="TableTopRow"/>
            </w:pPr>
            <w:r>
              <w:t>Evaluation criteria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20E8AF" w14:textId="77777777" w:rsidR="006077E9" w:rsidRPr="006A636B" w:rsidRDefault="006077E9" w:rsidP="00B11729">
            <w:pPr>
              <w:pStyle w:val="TableTopRow"/>
              <w:jc w:val="center"/>
            </w:pPr>
            <w:r>
              <w:t>Almost always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8B6425" w14:textId="77777777" w:rsidR="006077E9" w:rsidRPr="006A636B" w:rsidRDefault="006077E9" w:rsidP="00B11729">
            <w:pPr>
              <w:pStyle w:val="TableTopRow"/>
              <w:jc w:val="center"/>
            </w:pPr>
            <w:r>
              <w:t>Often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8DA414" w14:textId="77777777" w:rsidR="006077E9" w:rsidRPr="006A636B" w:rsidRDefault="006077E9" w:rsidP="00B11729">
            <w:pPr>
              <w:pStyle w:val="TableTopRow"/>
              <w:jc w:val="center"/>
            </w:pPr>
            <w:r>
              <w:t>Sometimes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DC556C" w14:textId="77777777" w:rsidR="006077E9" w:rsidRPr="006A636B" w:rsidRDefault="006077E9" w:rsidP="00B11729">
            <w:pPr>
              <w:pStyle w:val="TableTopRow"/>
              <w:jc w:val="center"/>
            </w:pPr>
            <w:r>
              <w:t>Rarely</w:t>
            </w:r>
          </w:p>
        </w:tc>
      </w:tr>
      <w:tr w:rsidR="006077E9" w:rsidRPr="00F80682" w14:paraId="26A387BC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D70C6" w14:textId="77777777" w:rsidR="006077E9" w:rsidRPr="003101BC" w:rsidRDefault="006077E9" w:rsidP="00E711FB">
            <w:pPr>
              <w:spacing w:after="200"/>
              <w:rPr>
                <w:b/>
                <w:sz w:val="20"/>
              </w:rPr>
            </w:pPr>
            <w:r w:rsidRPr="003101BC">
              <w:rPr>
                <w:b/>
                <w:sz w:val="20"/>
              </w:rPr>
              <w:t xml:space="preserve">1. Contribution 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CC34CC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1239EC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44D4F9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AB1DD1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</w:tr>
      <w:tr w:rsidR="006077E9" w:rsidRPr="006A636B" w14:paraId="1AD1924D" w14:textId="77777777" w:rsidTr="006077E9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9B0299" w14:textId="27E3F9EE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0"/>
              <w:contextualSpacing w:val="0"/>
              <w:rPr>
                <w:sz w:val="20"/>
              </w:rPr>
            </w:pPr>
            <w:r>
              <w:rPr>
                <w:sz w:val="20"/>
              </w:rPr>
              <w:t>D</w:t>
            </w:r>
            <w:r w:rsidR="006077E9" w:rsidRPr="003101BC">
              <w:rPr>
                <w:sz w:val="20"/>
              </w:rPr>
              <w:t>id fair share of the work</w:t>
            </w:r>
          </w:p>
        </w:tc>
        <w:sdt>
          <w:sdtPr>
            <w:id w:val="2121488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57BF967A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27401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BFC9990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09990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549C21F2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82709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04CF2BD7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6A636B" w14:paraId="4BA4F0B4" w14:textId="77777777" w:rsidTr="006077E9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E65A7A" w14:textId="025C4CCF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0"/>
              <w:contextualSpacing w:val="0"/>
              <w:rPr>
                <w:sz w:val="20"/>
              </w:rPr>
            </w:pPr>
            <w:r>
              <w:rPr>
                <w:sz w:val="20"/>
              </w:rPr>
              <w:t>C</w:t>
            </w:r>
            <w:r w:rsidR="006077E9" w:rsidRPr="003101BC">
              <w:rPr>
                <w:sz w:val="20"/>
              </w:rPr>
              <w:t xml:space="preserve">ontributed useful ideas, </w:t>
            </w:r>
            <w:proofErr w:type="gramStart"/>
            <w:r w:rsidR="006077E9" w:rsidRPr="003101BC">
              <w:rPr>
                <w:sz w:val="20"/>
              </w:rPr>
              <w:t>suggestions</w:t>
            </w:r>
            <w:proofErr w:type="gramEnd"/>
            <w:r w:rsidR="006077E9" w:rsidRPr="003101BC">
              <w:rPr>
                <w:sz w:val="20"/>
              </w:rPr>
              <w:t xml:space="preserve"> and comments</w:t>
            </w:r>
          </w:p>
        </w:tc>
        <w:sdt>
          <w:sdtPr>
            <w:id w:val="1599830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4429F79A" w14:textId="2B9AC5A1" w:rsidR="006077E9" w:rsidRDefault="009E0431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99343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90C9D66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85093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3FF0C5A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11248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A89984F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6A636B" w14:paraId="3B65AE8F" w14:textId="77777777" w:rsidTr="006077E9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B319B6" w14:textId="1751CE94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0"/>
              <w:contextualSpacing w:val="0"/>
              <w:rPr>
                <w:sz w:val="20"/>
              </w:rPr>
            </w:pPr>
            <w:r>
              <w:rPr>
                <w:sz w:val="20"/>
              </w:rPr>
              <w:t>W</w:t>
            </w:r>
            <w:r w:rsidR="006077E9" w:rsidRPr="003101BC">
              <w:rPr>
                <w:sz w:val="20"/>
              </w:rPr>
              <w:t>as actively involved in team discussions and activities</w:t>
            </w:r>
          </w:p>
        </w:tc>
        <w:sdt>
          <w:sdtPr>
            <w:id w:val="1458070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EEE194F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68720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2F4DBC66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66388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54416095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75144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B231190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F80682" w14:paraId="4CDCCCDF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E6777F" w14:textId="77777777" w:rsidR="006077E9" w:rsidRPr="003101BC" w:rsidRDefault="006077E9" w:rsidP="00E711FB">
            <w:pPr>
              <w:spacing w:after="200"/>
              <w:rPr>
                <w:b/>
                <w:sz w:val="20"/>
              </w:rPr>
            </w:pPr>
            <w:r w:rsidRPr="003101BC">
              <w:rPr>
                <w:b/>
                <w:sz w:val="20"/>
              </w:rPr>
              <w:t>2. Problem solving and decision making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830AEC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46B3A9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672F83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969B9E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</w:tr>
      <w:tr w:rsidR="006077E9" w:rsidRPr="006A636B" w14:paraId="6C04B0E5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AC63FF" w14:textId="1DCF1B40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200"/>
              <w:contextualSpacing w:val="0"/>
              <w:rPr>
                <w:sz w:val="20"/>
              </w:rPr>
            </w:pPr>
            <w:r>
              <w:rPr>
                <w:sz w:val="20"/>
              </w:rPr>
              <w:t>C</w:t>
            </w:r>
            <w:r w:rsidR="006077E9" w:rsidRPr="003101BC">
              <w:rPr>
                <w:sz w:val="20"/>
              </w:rPr>
              <w:t>ontributed to solving team problems</w:t>
            </w:r>
            <w:r w:rsidR="006077E9">
              <w:rPr>
                <w:sz w:val="20"/>
              </w:rPr>
              <w:t xml:space="preserve"> </w:t>
            </w:r>
          </w:p>
        </w:tc>
        <w:sdt>
          <w:sdtPr>
            <w:id w:val="2114235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985176F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57083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1E0E972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10597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689860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98380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73AA6C2B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01BD" w:rsidRPr="006A636B" w14:paraId="1DBD6922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97BD0E" w14:textId="3527A1FA" w:rsidR="008101BD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200"/>
              <w:contextualSpacing w:val="0"/>
              <w:rPr>
                <w:sz w:val="20"/>
              </w:rPr>
            </w:pPr>
            <w:r>
              <w:rPr>
                <w:sz w:val="20"/>
              </w:rPr>
              <w:t>H</w:t>
            </w:r>
            <w:r w:rsidR="008101BD" w:rsidRPr="003101BC">
              <w:rPr>
                <w:sz w:val="20"/>
              </w:rPr>
              <w:t>elped the group reach consensus</w:t>
            </w:r>
          </w:p>
        </w:tc>
        <w:sdt>
          <w:sdtPr>
            <w:id w:val="-1668857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063C647B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05589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55E78478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68674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2DD1DBDE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41663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6EC992E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01BD" w:rsidRPr="006A636B" w14:paraId="73EAB1F6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FFB015" w14:textId="0E1462ED" w:rsidR="008101BD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200"/>
              <w:contextualSpacing w:val="0"/>
              <w:rPr>
                <w:sz w:val="20"/>
              </w:rPr>
            </w:pPr>
            <w:r>
              <w:rPr>
                <w:sz w:val="20"/>
              </w:rPr>
              <w:t>A</w:t>
            </w:r>
            <w:r w:rsidR="008101BD" w:rsidRPr="003101BC">
              <w:rPr>
                <w:sz w:val="20"/>
              </w:rPr>
              <w:t>ccepted team decisions</w:t>
            </w:r>
          </w:p>
        </w:tc>
        <w:sdt>
          <w:sdtPr>
            <w:id w:val="-1599869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0B12ED4C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1394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70264403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42583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070C2B44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11162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78E4930F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84C47" w:rsidRPr="00F80682" w14:paraId="3B525513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F901D0" w14:textId="2D3FB989" w:rsidR="00784C47" w:rsidRPr="003101BC" w:rsidRDefault="00784C47" w:rsidP="00E711FB">
            <w:pPr>
              <w:spacing w:after="200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Pr="003101BC"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</w:rPr>
              <w:t>Facilitation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C73CB6" w14:textId="77777777" w:rsidR="00784C47" w:rsidRPr="00F80682" w:rsidRDefault="00784C47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70FC25" w14:textId="77777777" w:rsidR="00784C47" w:rsidRPr="00F80682" w:rsidRDefault="00784C47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85CBD2" w14:textId="77777777" w:rsidR="00784C47" w:rsidRPr="00F80682" w:rsidRDefault="00784C47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E8E97F" w14:textId="77777777" w:rsidR="00784C47" w:rsidRPr="00F80682" w:rsidRDefault="00784C47" w:rsidP="00B11729">
            <w:pPr>
              <w:pStyle w:val="TableContents"/>
              <w:jc w:val="center"/>
              <w:rPr>
                <w:b/>
              </w:rPr>
            </w:pPr>
          </w:p>
        </w:tc>
      </w:tr>
      <w:tr w:rsidR="008101BD" w:rsidRPr="006A636B" w14:paraId="35534442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F2F105" w14:textId="5FA3FE1C" w:rsidR="008101BD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200"/>
              <w:contextualSpacing w:val="0"/>
              <w:rPr>
                <w:sz w:val="20"/>
              </w:rPr>
            </w:pPr>
            <w:r>
              <w:rPr>
                <w:sz w:val="20"/>
              </w:rPr>
              <w:t>A</w:t>
            </w:r>
            <w:r w:rsidR="008101BD" w:rsidRPr="003101BC">
              <w:rPr>
                <w:sz w:val="20"/>
              </w:rPr>
              <w:t>sked for and appreciated others’ ideas</w:t>
            </w:r>
          </w:p>
        </w:tc>
        <w:sdt>
          <w:sdtPr>
            <w:id w:val="-611061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5C1516B2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31528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0148840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03659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EBBD412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66827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26C381B2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6A636B" w14:paraId="18DCD0B6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E02FD0" w14:textId="28E0FA21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200"/>
              <w:contextualSpacing w:val="0"/>
              <w:rPr>
                <w:sz w:val="20"/>
              </w:rPr>
            </w:pPr>
            <w:r>
              <w:rPr>
                <w:sz w:val="20"/>
              </w:rPr>
              <w:t>L</w:t>
            </w:r>
            <w:r w:rsidR="006077E9" w:rsidRPr="003101BC">
              <w:rPr>
                <w:sz w:val="20"/>
              </w:rPr>
              <w:t>istened carefully</w:t>
            </w:r>
          </w:p>
        </w:tc>
        <w:sdt>
          <w:sdtPr>
            <w:id w:val="-1306158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4F9717CD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95300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7278FA1F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95138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2620719F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55151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45B3AC11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6A636B" w14:paraId="1D62F709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3F82FF" w14:textId="03F874B5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200"/>
              <w:contextualSpacing w:val="0"/>
              <w:rPr>
                <w:sz w:val="20"/>
              </w:rPr>
            </w:pPr>
            <w:r>
              <w:rPr>
                <w:sz w:val="20"/>
              </w:rPr>
              <w:t>D</w:t>
            </w:r>
            <w:r w:rsidR="006077E9">
              <w:rPr>
                <w:sz w:val="20"/>
              </w:rPr>
              <w:t xml:space="preserve">id not dominate </w:t>
            </w:r>
            <w:r w:rsidR="0092324C">
              <w:rPr>
                <w:sz w:val="20"/>
              </w:rPr>
              <w:t>discussions</w:t>
            </w:r>
            <w:r w:rsidR="006077E9">
              <w:rPr>
                <w:sz w:val="20"/>
              </w:rPr>
              <w:t xml:space="preserve"> or interrupt</w:t>
            </w:r>
          </w:p>
        </w:tc>
        <w:sdt>
          <w:sdtPr>
            <w:id w:val="-1517680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21916946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2729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28066D6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586114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72F619B9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382542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645C351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F80682" w14:paraId="5EFA5F34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E326E0" w14:textId="1D84D9EB" w:rsidR="006077E9" w:rsidRPr="003101BC" w:rsidRDefault="008101BD" w:rsidP="00E711FB">
            <w:pPr>
              <w:spacing w:after="200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 w:rsidR="006077E9" w:rsidRPr="003101BC">
              <w:rPr>
                <w:b/>
                <w:sz w:val="20"/>
              </w:rPr>
              <w:t xml:space="preserve">. Time Management 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573FA8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31F987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3EA6A8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8C4330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</w:tr>
      <w:tr w:rsidR="006077E9" w:rsidRPr="006A636B" w14:paraId="4EB08AEC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2334C4" w14:textId="79E9C05A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0"/>
              <w:contextualSpacing w:val="0"/>
              <w:rPr>
                <w:sz w:val="20"/>
              </w:rPr>
            </w:pPr>
            <w:r>
              <w:rPr>
                <w:sz w:val="20"/>
              </w:rPr>
              <w:t>M</w:t>
            </w:r>
            <w:r w:rsidR="006077E9" w:rsidRPr="003101BC">
              <w:rPr>
                <w:sz w:val="20"/>
              </w:rPr>
              <w:t>et responsibilities towards team on time</w:t>
            </w:r>
          </w:p>
        </w:tc>
        <w:sdt>
          <w:sdtPr>
            <w:id w:val="1703901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4FAC2C1A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59449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B24C6AD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14871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CE69D88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91561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6365D92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6A636B" w14:paraId="47BA47BD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CE5440" w14:textId="79F03104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0"/>
              <w:contextualSpacing w:val="0"/>
              <w:rPr>
                <w:sz w:val="20"/>
              </w:rPr>
            </w:pPr>
            <w:r>
              <w:rPr>
                <w:sz w:val="20"/>
              </w:rPr>
              <w:t>A</w:t>
            </w:r>
            <w:r w:rsidR="006077E9" w:rsidRPr="003101BC">
              <w:rPr>
                <w:sz w:val="20"/>
              </w:rPr>
              <w:t>ttended work sessions punctually</w:t>
            </w:r>
            <w:r w:rsidR="006077E9">
              <w:rPr>
                <w:sz w:val="20"/>
              </w:rPr>
              <w:t xml:space="preserve"> </w:t>
            </w:r>
            <w:r>
              <w:rPr>
                <w:sz w:val="20"/>
              </w:rPr>
              <w:t>and came</w:t>
            </w:r>
            <w:r w:rsidR="006077E9">
              <w:rPr>
                <w:sz w:val="20"/>
              </w:rPr>
              <w:t xml:space="preserve"> prepared</w:t>
            </w:r>
          </w:p>
        </w:tc>
        <w:sdt>
          <w:sdtPr>
            <w:id w:val="992151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7831742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50264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B200A0E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53336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572E9513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84717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119D983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6A636B" w14:paraId="3A1D3112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5EECA2" w14:textId="781F7927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0"/>
              <w:contextualSpacing w:val="0"/>
              <w:rPr>
                <w:sz w:val="20"/>
              </w:rPr>
            </w:pPr>
            <w:r>
              <w:rPr>
                <w:sz w:val="20"/>
              </w:rPr>
              <w:t>H</w:t>
            </w:r>
            <w:r w:rsidR="006077E9" w:rsidRPr="003101BC">
              <w:rPr>
                <w:sz w:val="20"/>
              </w:rPr>
              <w:t>elped the group avoid wasting time</w:t>
            </w:r>
          </w:p>
        </w:tc>
        <w:sdt>
          <w:sdtPr>
            <w:id w:val="-1503653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4A8EDEC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15795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FBC663A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420823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9AAA3B3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98005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256E1B1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F80682" w14:paraId="14289DA2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F05D5A" w14:textId="404BE696" w:rsidR="006077E9" w:rsidRPr="003101BC" w:rsidRDefault="008101BD" w:rsidP="00E711FB">
            <w:pPr>
              <w:spacing w:after="200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 w:rsidR="006077E9" w:rsidRPr="003101BC">
              <w:rPr>
                <w:b/>
                <w:sz w:val="20"/>
              </w:rPr>
              <w:t xml:space="preserve">. Team </w:t>
            </w:r>
            <w:r>
              <w:rPr>
                <w:b/>
                <w:sz w:val="20"/>
              </w:rPr>
              <w:t>Spirit</w:t>
            </w:r>
            <w:r w:rsidR="006077E9" w:rsidRPr="003101BC">
              <w:rPr>
                <w:b/>
                <w:sz w:val="20"/>
              </w:rPr>
              <w:t xml:space="preserve"> 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3A090D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7A433D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725D64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75A430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</w:tr>
      <w:tr w:rsidR="006077E9" w:rsidRPr="006A636B" w14:paraId="689B12FB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33FB4F" w14:textId="4FA12DDE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200"/>
              <w:contextualSpacing w:val="0"/>
              <w:rPr>
                <w:sz w:val="20"/>
              </w:rPr>
            </w:pPr>
            <w:r>
              <w:rPr>
                <w:sz w:val="20"/>
              </w:rPr>
              <w:t>T</w:t>
            </w:r>
            <w:r w:rsidR="008101BD">
              <w:rPr>
                <w:sz w:val="20"/>
              </w:rPr>
              <w:t>reated</w:t>
            </w:r>
            <w:r w:rsidR="006077E9" w:rsidRPr="003101BC">
              <w:rPr>
                <w:sz w:val="20"/>
              </w:rPr>
              <w:t xml:space="preserve"> team members </w:t>
            </w:r>
            <w:r w:rsidR="008101BD">
              <w:rPr>
                <w:sz w:val="20"/>
              </w:rPr>
              <w:t>respectfully</w:t>
            </w:r>
          </w:p>
        </w:tc>
        <w:sdt>
          <w:sdtPr>
            <w:id w:val="-901047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63CED06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58541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4A5DEB9A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63072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024466B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84317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5AAE37AF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6A636B" w14:paraId="27B15A19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34224B" w14:textId="12DB2070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200"/>
              <w:contextualSpacing w:val="0"/>
              <w:rPr>
                <w:sz w:val="20"/>
              </w:rPr>
            </w:pPr>
            <w:proofErr w:type="gramStart"/>
            <w:r>
              <w:rPr>
                <w:sz w:val="20"/>
              </w:rPr>
              <w:t>P</w:t>
            </w:r>
            <w:r w:rsidR="006077E9" w:rsidRPr="003101BC">
              <w:rPr>
                <w:sz w:val="20"/>
              </w:rPr>
              <w:t xml:space="preserve">rovided </w:t>
            </w:r>
            <w:r w:rsidR="0092324C">
              <w:rPr>
                <w:sz w:val="20"/>
              </w:rPr>
              <w:t>assistance</w:t>
            </w:r>
            <w:proofErr w:type="gramEnd"/>
            <w:r w:rsidR="008101BD">
              <w:rPr>
                <w:sz w:val="20"/>
              </w:rPr>
              <w:t xml:space="preserve"> and </w:t>
            </w:r>
            <w:r w:rsidR="006077E9" w:rsidRPr="003101BC">
              <w:rPr>
                <w:sz w:val="20"/>
              </w:rPr>
              <w:t>encouragement</w:t>
            </w:r>
          </w:p>
        </w:tc>
        <w:sdt>
          <w:sdtPr>
            <w:id w:val="1274441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0B145B6F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36613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2704700B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62143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704B0ABE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76284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09E8166F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6A636B" w14:paraId="688AD43D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DA2648" w14:textId="4CBA47F3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200"/>
              <w:contextualSpacing w:val="0"/>
              <w:rPr>
                <w:sz w:val="20"/>
              </w:rPr>
            </w:pPr>
            <w:r>
              <w:rPr>
                <w:sz w:val="20"/>
              </w:rPr>
              <w:t>F</w:t>
            </w:r>
            <w:r w:rsidR="006077E9" w:rsidRPr="003101BC">
              <w:rPr>
                <w:sz w:val="20"/>
              </w:rPr>
              <w:t>ostered team spirit</w:t>
            </w:r>
          </w:p>
        </w:tc>
        <w:sdt>
          <w:sdtPr>
            <w:id w:val="1389533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20FB70A6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63286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91D57A2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4116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25B7DF0F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09181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9F509EF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6A636B" w14:paraId="2452AB19" w14:textId="77777777" w:rsidTr="006077E9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0FD0DC4" w14:textId="77777777" w:rsidR="006077E9" w:rsidRPr="00DF75EB" w:rsidRDefault="006077E9" w:rsidP="00E711FB">
            <w:pPr>
              <w:spacing w:after="200"/>
              <w:rPr>
                <w:i/>
                <w:sz w:val="20"/>
              </w:rPr>
            </w:pPr>
            <w:r w:rsidRPr="00DF75EB">
              <w:rPr>
                <w:i/>
                <w:sz w:val="20"/>
              </w:rPr>
              <w:t>Count number of checked box in each column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05D75D" w14:textId="77777777" w:rsidR="006077E9" w:rsidRDefault="006077E9" w:rsidP="00B11729">
            <w:pPr>
              <w:pStyle w:val="TableContents"/>
              <w:jc w:val="center"/>
            </w:pPr>
            <w:r>
              <w:t>____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240FB5" w14:textId="77777777" w:rsidR="006077E9" w:rsidRDefault="006077E9" w:rsidP="00B11729">
            <w:pPr>
              <w:pStyle w:val="TableContents"/>
              <w:jc w:val="center"/>
            </w:pPr>
            <w:r>
              <w:t>____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7B7596" w14:textId="77777777" w:rsidR="006077E9" w:rsidRDefault="006077E9" w:rsidP="00B11729">
            <w:pPr>
              <w:pStyle w:val="TableContents"/>
              <w:jc w:val="center"/>
            </w:pPr>
            <w:r>
              <w:t>_____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5AC55F" w14:textId="77777777" w:rsidR="006077E9" w:rsidRDefault="006077E9" w:rsidP="00B11729">
            <w:pPr>
              <w:pStyle w:val="TableContents"/>
              <w:jc w:val="center"/>
            </w:pPr>
            <w:r>
              <w:t>____</w:t>
            </w:r>
          </w:p>
        </w:tc>
      </w:tr>
      <w:tr w:rsidR="006077E9" w:rsidRPr="006A636B" w14:paraId="13AE07C3" w14:textId="77777777" w:rsidTr="006077E9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27AB2E7" w14:textId="77777777" w:rsidR="006077E9" w:rsidRPr="00DF75EB" w:rsidRDefault="006077E9" w:rsidP="00E711FB">
            <w:pPr>
              <w:spacing w:after="200"/>
              <w:rPr>
                <w:i/>
                <w:sz w:val="20"/>
              </w:rPr>
            </w:pPr>
            <w:r w:rsidRPr="00DF75EB">
              <w:rPr>
                <w:i/>
                <w:sz w:val="20"/>
              </w:rPr>
              <w:t>Calculate the score for each column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2E1313" w14:textId="77777777" w:rsidR="006077E9" w:rsidRDefault="006077E9" w:rsidP="00B11729">
            <w:pPr>
              <w:pStyle w:val="TableContents"/>
              <w:jc w:val="center"/>
            </w:pPr>
            <w:r>
              <w:t>x 4 = ___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E7A7E" w14:textId="77777777" w:rsidR="006077E9" w:rsidRDefault="006077E9" w:rsidP="00B11729">
            <w:pPr>
              <w:pStyle w:val="TableContents"/>
              <w:jc w:val="center"/>
            </w:pPr>
            <w:r>
              <w:t>x 3 = ___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CE359F" w14:textId="77777777" w:rsidR="006077E9" w:rsidRDefault="006077E9" w:rsidP="00B11729">
            <w:pPr>
              <w:pStyle w:val="TableContents"/>
              <w:jc w:val="center"/>
            </w:pPr>
            <w:r>
              <w:t>x 2= ___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EC0CA5" w14:textId="77777777" w:rsidR="006077E9" w:rsidRDefault="006077E9" w:rsidP="00B11729">
            <w:pPr>
              <w:pStyle w:val="TableContents"/>
              <w:jc w:val="center"/>
            </w:pPr>
            <w:r>
              <w:t>x 1= ___</w:t>
            </w:r>
          </w:p>
        </w:tc>
      </w:tr>
      <w:tr w:rsidR="006077E9" w:rsidRPr="006A636B" w14:paraId="2B69D549" w14:textId="77777777" w:rsidTr="006077E9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66C7406" w14:textId="77777777" w:rsidR="006077E9" w:rsidRPr="00DF75EB" w:rsidRDefault="006077E9" w:rsidP="00E711FB">
            <w:pPr>
              <w:spacing w:after="200"/>
              <w:rPr>
                <w:i/>
                <w:sz w:val="20"/>
              </w:rPr>
            </w:pPr>
            <w:r w:rsidRPr="00DF75EB">
              <w:rPr>
                <w:i/>
                <w:sz w:val="20"/>
              </w:rPr>
              <w:t>Add all the scores together</w:t>
            </w:r>
          </w:p>
        </w:tc>
        <w:tc>
          <w:tcPr>
            <w:tcW w:w="46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ABB5C9" w14:textId="77777777" w:rsidR="006077E9" w:rsidRDefault="006077E9" w:rsidP="00E711FB">
            <w:pPr>
              <w:pStyle w:val="TableContents"/>
            </w:pPr>
            <w:r>
              <w:t>____ / 60</w:t>
            </w:r>
          </w:p>
        </w:tc>
      </w:tr>
      <w:tr w:rsidR="006077E9" w:rsidRPr="006A636B" w14:paraId="7FE0671B" w14:textId="77777777" w:rsidTr="006077E9">
        <w:trPr>
          <w:trHeight w:val="51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6280F43" w14:textId="6C047AE0" w:rsidR="006077E9" w:rsidRPr="00DF75EB" w:rsidRDefault="0092324C" w:rsidP="00E711FB">
            <w:pPr>
              <w:spacing w:after="200"/>
              <w:rPr>
                <w:i/>
              </w:rPr>
            </w:pPr>
            <w:r>
              <w:rPr>
                <w:i/>
              </w:rPr>
              <w:t>Calculate</w:t>
            </w:r>
            <w:r w:rsidR="00DF75EB">
              <w:rPr>
                <w:i/>
              </w:rPr>
              <w:t xml:space="preserve"> the p</w:t>
            </w:r>
            <w:r w:rsidR="006077E9" w:rsidRPr="00DF75EB">
              <w:rPr>
                <w:i/>
              </w:rPr>
              <w:t>ercentage</w:t>
            </w:r>
          </w:p>
        </w:tc>
        <w:tc>
          <w:tcPr>
            <w:tcW w:w="46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DE4A98" w14:textId="77777777" w:rsidR="006077E9" w:rsidRDefault="006077E9" w:rsidP="00E711FB">
            <w:pPr>
              <w:pStyle w:val="TableContents"/>
            </w:pPr>
            <w:r>
              <w:t>_____ %</w:t>
            </w:r>
          </w:p>
        </w:tc>
      </w:tr>
    </w:tbl>
    <w:p w14:paraId="39729EDE" w14:textId="393ABF65" w:rsidR="009D207F" w:rsidRDefault="009D207F" w:rsidP="00E711FB">
      <w:pPr>
        <w:spacing w:after="0"/>
        <w:rPr>
          <w:sz w:val="19"/>
          <w:szCs w:val="19"/>
          <w:lang w:val="en-NZ"/>
        </w:rPr>
      </w:pPr>
    </w:p>
    <w:p w14:paraId="3BD01823" w14:textId="0866B658" w:rsidR="00C776AF" w:rsidRPr="006C06C8" w:rsidRDefault="00C776AF" w:rsidP="003D3139">
      <w:pPr>
        <w:spacing w:after="200" w:line="276" w:lineRule="auto"/>
        <w:rPr>
          <w:sz w:val="19"/>
          <w:szCs w:val="19"/>
          <w:lang w:val="en-NZ"/>
        </w:rPr>
      </w:pPr>
    </w:p>
    <w:sectPr w:rsidR="00C776AF" w:rsidRPr="006C06C8" w:rsidSect="00B11729">
      <w:headerReference w:type="default" r:id="rId11"/>
      <w:footerReference w:type="default" r:id="rId12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563F1" w14:textId="77777777" w:rsidR="00FF2B6B" w:rsidRDefault="00FF2B6B" w:rsidP="00CE669E">
      <w:pPr>
        <w:spacing w:after="0"/>
      </w:pPr>
      <w:r>
        <w:separator/>
      </w:r>
    </w:p>
  </w:endnote>
  <w:endnote w:type="continuationSeparator" w:id="0">
    <w:p w14:paraId="3FBA1986" w14:textId="77777777" w:rsidR="00FF2B6B" w:rsidRDefault="00FF2B6B" w:rsidP="00CE66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Univers Condensed">
    <w:altName w:val="Arial Narrow"/>
    <w:charset w:val="00"/>
    <w:family w:val="swiss"/>
    <w:pitch w:val="variable"/>
    <w:sig w:usb0="80000287" w:usb1="00000000" w:usb2="00000000" w:usb3="00000000" w:csb0="0000000F" w:csb1="00000000"/>
  </w:font>
  <w:font w:name="AkkuratMonoMono">
    <w:altName w:val="Cambria Math"/>
    <w:charset w:val="00"/>
    <w:family w:val="auto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FD4A" w14:textId="49C243A9" w:rsidR="004F300D" w:rsidRPr="00876D9C" w:rsidRDefault="004F300D" w:rsidP="004A351E">
    <w:pPr>
      <w:pStyle w:val="Footer"/>
      <w:rPr>
        <w:rFonts w:ascii="Univers Condensed" w:hAnsi="Univers Condensed"/>
      </w:rPr>
    </w:pPr>
    <w:r>
      <w:rPr>
        <w:rFonts w:ascii="Univers Condensed" w:hAnsi="Univers Condensed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AA807D" wp14:editId="2EA38501">
              <wp:simplePos x="0" y="0"/>
              <wp:positionH relativeFrom="page">
                <wp:align>left</wp:align>
              </wp:positionH>
              <wp:positionV relativeFrom="paragraph">
                <wp:posOffset>-77470</wp:posOffset>
              </wp:positionV>
              <wp:extent cx="75342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2EFF1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6.1pt" to="593.25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" strokecolor="black [3040]">
              <w10:wrap anchorx="page"/>
            </v:line>
          </w:pict>
        </mc:Fallback>
      </mc:AlternateContent>
    </w:r>
    <w:r w:rsidRPr="00876D9C">
      <w:rPr>
        <w:rFonts w:ascii="Univers Condensed" w:hAnsi="Univers Condensed"/>
      </w:rPr>
      <w:tab/>
    </w:r>
  </w:p>
  <w:p w14:paraId="51399C5F" w14:textId="4995CBED" w:rsidR="004F300D" w:rsidRPr="00A91F03" w:rsidRDefault="004F300D" w:rsidP="004A351E">
    <w:pPr>
      <w:pStyle w:val="Footer"/>
      <w:rPr>
        <w:rFonts w:ascii="Segoe UI Semibold" w:hAnsi="Segoe UI Semibold" w:cs="Segoe UI Semibold"/>
        <w:sz w:val="20"/>
        <w:szCs w:val="20"/>
      </w:rPr>
    </w:pPr>
    <w:proofErr w:type="spellStart"/>
    <w:r w:rsidRPr="00A91F03">
      <w:rPr>
        <w:rFonts w:ascii="Segoe UI Semibold" w:hAnsi="Segoe UI Semibold" w:cs="Segoe UI Semibold"/>
        <w:sz w:val="19"/>
        <w:szCs w:val="20"/>
      </w:rPr>
      <w:t>Whitecliffe</w:t>
    </w:r>
    <w:proofErr w:type="spellEnd"/>
    <w:r w:rsidRPr="00A91F03">
      <w:rPr>
        <w:rFonts w:ascii="Segoe UI Semibold" w:hAnsi="Segoe UI Semibold" w:cs="Segoe UI Semibold"/>
        <w:sz w:val="19"/>
        <w:szCs w:val="20"/>
      </w:rPr>
      <w:tab/>
      <w:t>IT603</w:t>
    </w:r>
    <w:r w:rsidR="00446954">
      <w:rPr>
        <w:rFonts w:ascii="Segoe UI Semibold" w:hAnsi="Segoe UI Semibold" w:cs="Segoe UI Semibold"/>
        <w:sz w:val="19"/>
        <w:szCs w:val="20"/>
      </w:rPr>
      <w:t>6</w:t>
    </w:r>
    <w:r w:rsidRPr="00A91F03">
      <w:rPr>
        <w:rFonts w:ascii="Segoe UI Semibold" w:hAnsi="Segoe UI Semibold" w:cs="Segoe UI Semibold"/>
        <w:sz w:val="19"/>
        <w:szCs w:val="20"/>
      </w:rPr>
      <w:t>_Project_</w:t>
    </w:r>
    <w:r w:rsidR="00B11729">
      <w:rPr>
        <w:rFonts w:ascii="Segoe UI Semibold" w:hAnsi="Segoe UI Semibold" w:cs="Segoe UI Semibold"/>
        <w:sz w:val="19"/>
        <w:szCs w:val="20"/>
      </w:rPr>
      <w:t>EvaluationForm_</w:t>
    </w:r>
    <w:r w:rsidRPr="00A91F03">
      <w:rPr>
        <w:rFonts w:ascii="Segoe UI Semibold" w:hAnsi="Segoe UI Semibold" w:cs="Segoe UI Semibold"/>
        <w:sz w:val="19"/>
        <w:szCs w:val="20"/>
      </w:rPr>
      <w:t>v</w:t>
    </w:r>
    <w:r w:rsidR="00B11729">
      <w:rPr>
        <w:rFonts w:ascii="Segoe UI Semibold" w:hAnsi="Segoe UI Semibold" w:cs="Segoe UI Semibold"/>
        <w:sz w:val="19"/>
        <w:szCs w:val="20"/>
      </w:rPr>
      <w:t>2a</w:t>
    </w:r>
    <w:r w:rsidRPr="00A91F03">
      <w:rPr>
        <w:rFonts w:ascii="Segoe UI Semibold" w:hAnsi="Segoe UI Semibold" w:cs="Segoe UI Semibold"/>
        <w:sz w:val="20"/>
        <w:szCs w:val="20"/>
      </w:rPr>
      <w:tab/>
    </w:r>
    <w:sdt>
      <w:sdtPr>
        <w:rPr>
          <w:rFonts w:ascii="Segoe UI Semibold" w:hAnsi="Segoe UI Semibold" w:cs="Segoe UI Semibold"/>
          <w:sz w:val="20"/>
          <w:szCs w:val="20"/>
        </w:rPr>
        <w:id w:val="2624260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91F03">
          <w:rPr>
            <w:rFonts w:ascii="Segoe UI Semibold" w:hAnsi="Segoe UI Semibold" w:cs="Segoe UI Semibold"/>
            <w:sz w:val="20"/>
            <w:szCs w:val="20"/>
          </w:rPr>
          <w:fldChar w:fldCharType="begin"/>
        </w:r>
        <w:r w:rsidRPr="00A91F03">
          <w:rPr>
            <w:rFonts w:ascii="Segoe UI Semibold" w:hAnsi="Segoe UI Semibold" w:cs="Segoe UI Semibold"/>
            <w:sz w:val="20"/>
            <w:szCs w:val="20"/>
          </w:rPr>
          <w:instrText xml:space="preserve"> PAGE   \* MERGEFORMAT </w:instrText>
        </w:r>
        <w:r w:rsidRPr="00A91F03">
          <w:rPr>
            <w:rFonts w:ascii="Segoe UI Semibold" w:hAnsi="Segoe UI Semibold" w:cs="Segoe UI Semibold"/>
            <w:sz w:val="20"/>
            <w:szCs w:val="20"/>
          </w:rPr>
          <w:fldChar w:fldCharType="separate"/>
        </w:r>
        <w:r w:rsidRPr="00A91F03">
          <w:rPr>
            <w:rFonts w:ascii="Segoe UI Semibold" w:hAnsi="Segoe UI Semibold" w:cs="Segoe UI Semibold"/>
            <w:noProof/>
            <w:sz w:val="20"/>
            <w:szCs w:val="20"/>
          </w:rPr>
          <w:t>23</w:t>
        </w:r>
        <w:r w:rsidRPr="00A91F03">
          <w:rPr>
            <w:rFonts w:ascii="Segoe UI Semibold" w:hAnsi="Segoe UI Semibold" w:cs="Segoe UI Semibold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E680C" w14:textId="77777777" w:rsidR="00FF2B6B" w:rsidRDefault="00FF2B6B" w:rsidP="00CE669E">
      <w:pPr>
        <w:spacing w:after="0"/>
      </w:pPr>
      <w:r>
        <w:separator/>
      </w:r>
    </w:p>
  </w:footnote>
  <w:footnote w:type="continuationSeparator" w:id="0">
    <w:p w14:paraId="21C9BC09" w14:textId="77777777" w:rsidR="00FF2B6B" w:rsidRDefault="00FF2B6B" w:rsidP="00CE669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B9ADA" w14:textId="215C0F63" w:rsidR="004F300D" w:rsidRPr="00A91F03" w:rsidRDefault="004F300D" w:rsidP="004A351E">
    <w:pPr>
      <w:pStyle w:val="Header"/>
      <w:rPr>
        <w:rFonts w:ascii="Segoe UI Semibold" w:hAnsi="Segoe UI Semibold" w:cs="Segoe UI Semibold"/>
        <w:sz w:val="20"/>
        <w:szCs w:val="20"/>
      </w:rPr>
    </w:pPr>
    <w:r w:rsidRPr="00A91F03">
      <w:rPr>
        <w:rFonts w:ascii="Segoe UI Semibold" w:hAnsi="Segoe UI Semibold" w:cs="Segoe UI Semibold"/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D057DC" wp14:editId="354CC432">
              <wp:simplePos x="0" y="0"/>
              <wp:positionH relativeFrom="page">
                <wp:align>left</wp:align>
              </wp:positionH>
              <wp:positionV relativeFrom="paragraph">
                <wp:posOffset>363854</wp:posOffset>
              </wp:positionV>
              <wp:extent cx="7550150" cy="10885"/>
              <wp:effectExtent l="0" t="0" r="31750" b="27305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0150" cy="1088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12A265" id="Straight Connector 17" o:spid="_x0000_s1026" style="position:absolute;flip:y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28.65pt" to="594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" strokecolor="black [3040]">
              <w10:wrap anchorx="page"/>
            </v:line>
          </w:pict>
        </mc:Fallback>
      </mc:AlternateContent>
    </w:r>
    <w:r w:rsidRPr="00A91F03">
      <w:rPr>
        <w:rFonts w:ascii="Segoe UI Semibold" w:hAnsi="Segoe UI Semibold" w:cs="Segoe UI Semibold"/>
        <w:sz w:val="20"/>
        <w:szCs w:val="20"/>
      </w:rPr>
      <w:t>IT603</w:t>
    </w:r>
    <w:r w:rsidR="00446954">
      <w:rPr>
        <w:rFonts w:ascii="Segoe UI Semibold" w:hAnsi="Segoe UI Semibold" w:cs="Segoe UI Semibold"/>
        <w:sz w:val="20"/>
        <w:szCs w:val="20"/>
      </w:rPr>
      <w:t>6</w:t>
    </w:r>
    <w:r w:rsidRPr="00A91F03">
      <w:rPr>
        <w:rFonts w:ascii="Segoe UI Semibold" w:hAnsi="Segoe UI Semibold" w:cs="Segoe UI Semibold"/>
        <w:sz w:val="20"/>
        <w:szCs w:val="20"/>
      </w:rPr>
      <w:t xml:space="preserve"> </w:t>
    </w:r>
    <w:r w:rsidR="00AF66DF" w:rsidRPr="00AF66DF">
      <w:rPr>
        <w:rFonts w:ascii="Segoe UI Semibold" w:hAnsi="Segoe UI Semibold" w:cs="Segoe UI Semibold"/>
        <w:sz w:val="20"/>
        <w:szCs w:val="20"/>
      </w:rPr>
      <w:t>Secure Web Application Development with Server-Side Scripting</w:t>
    </w:r>
    <w:r w:rsidRPr="00A91F03">
      <w:rPr>
        <w:rFonts w:ascii="Segoe UI Semibold" w:hAnsi="Segoe UI Semibold" w:cs="Segoe UI Semibold"/>
        <w:sz w:val="20"/>
        <w:szCs w:val="20"/>
      </w:rPr>
      <w:tab/>
      <w:t>Project</w:t>
    </w:r>
    <w:r w:rsidR="00B11729">
      <w:rPr>
        <w:rFonts w:ascii="Segoe UI Semibold" w:hAnsi="Segoe UI Semibold" w:cs="Segoe UI Semibold"/>
        <w:sz w:val="20"/>
        <w:szCs w:val="20"/>
      </w:rPr>
      <w:t xml:space="preserve"> Evaluation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284"/>
    <w:multiLevelType w:val="hybridMultilevel"/>
    <w:tmpl w:val="28EEC136"/>
    <w:lvl w:ilvl="0" w:tplc="36E2056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3C7F"/>
    <w:multiLevelType w:val="hybridMultilevel"/>
    <w:tmpl w:val="68A4DBE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3751C"/>
    <w:multiLevelType w:val="hybridMultilevel"/>
    <w:tmpl w:val="3C586DF6"/>
    <w:lvl w:ilvl="0" w:tplc="2752EFF2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  <w:sz w:val="28"/>
        <w:szCs w:val="28"/>
      </w:rPr>
    </w:lvl>
    <w:lvl w:ilvl="1" w:tplc="F6384324">
      <w:start w:val="1"/>
      <w:numFmt w:val="bullet"/>
      <w:pStyle w:val="BulletedListSecondTier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F6591"/>
    <w:multiLevelType w:val="hybridMultilevel"/>
    <w:tmpl w:val="60B6A49C"/>
    <w:lvl w:ilvl="0" w:tplc="36E2056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75618"/>
    <w:multiLevelType w:val="hybridMultilevel"/>
    <w:tmpl w:val="FB3856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649F3"/>
    <w:multiLevelType w:val="hybridMultilevel"/>
    <w:tmpl w:val="29AAE2CE"/>
    <w:lvl w:ilvl="0" w:tplc="AF002736">
      <w:start w:val="1"/>
      <w:numFmt w:val="lowerLetter"/>
      <w:pStyle w:val="NumberedBulletSecondTier"/>
      <w:lvlText w:val="(%1)"/>
      <w:lvlJc w:val="left"/>
      <w:pPr>
        <w:ind w:left="714" w:hanging="357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201F7B0B"/>
    <w:multiLevelType w:val="multilevel"/>
    <w:tmpl w:val="B6FC7FA4"/>
    <w:lvl w:ilvl="0">
      <w:start w:val="1"/>
      <w:numFmt w:val="decimal"/>
      <w:pStyle w:val="Bullet1"/>
      <w:lvlText w:val="%1."/>
      <w:lvlJc w:val="left"/>
      <w:pPr>
        <w:tabs>
          <w:tab w:val="num" w:pos="750"/>
        </w:tabs>
        <w:ind w:left="750" w:hanging="720"/>
      </w:pPr>
      <w:rPr>
        <w:rFonts w:ascii="Times New Roman" w:hAnsi="Times New Roman" w:cs="Times New Roman" w:hint="default"/>
        <w:sz w:val="24"/>
        <w:szCs w:val="24"/>
        <w:lang w:val="en-AU"/>
      </w:rPr>
    </w:lvl>
    <w:lvl w:ilvl="1">
      <w:start w:val="1"/>
      <w:numFmt w:val="lowerLetter"/>
      <w:lvlText w:val="(%2)"/>
      <w:lvlJc w:val="left"/>
      <w:pPr>
        <w:tabs>
          <w:tab w:val="num" w:pos="1470"/>
        </w:tabs>
        <w:ind w:left="1470" w:hanging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lowerRoman"/>
      <w:lvlText w:val="(%6)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0"/>
        </w:tabs>
        <w:ind w:left="25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70"/>
        </w:tabs>
        <w:ind w:left="3270" w:hanging="360"/>
      </w:pPr>
      <w:rPr>
        <w:rFonts w:hint="default"/>
      </w:rPr>
    </w:lvl>
  </w:abstractNum>
  <w:abstractNum w:abstractNumId="7" w15:restartNumberingAfterBreak="0">
    <w:nsid w:val="283702F0"/>
    <w:multiLevelType w:val="hybridMultilevel"/>
    <w:tmpl w:val="A8FC7C8C"/>
    <w:lvl w:ilvl="0" w:tplc="1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7D71CF"/>
    <w:multiLevelType w:val="hybridMultilevel"/>
    <w:tmpl w:val="B8DC538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2D455E94"/>
    <w:multiLevelType w:val="hybridMultilevel"/>
    <w:tmpl w:val="51DCC8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80A64"/>
    <w:multiLevelType w:val="hybridMultilevel"/>
    <w:tmpl w:val="A3ACAF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178AC"/>
    <w:multiLevelType w:val="hybridMultilevel"/>
    <w:tmpl w:val="A42EF45E"/>
    <w:lvl w:ilvl="0" w:tplc="6CE03EC8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</w:rPr>
    </w:lvl>
    <w:lvl w:ilvl="1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80CD5"/>
    <w:multiLevelType w:val="hybridMultilevel"/>
    <w:tmpl w:val="E1983F24"/>
    <w:lvl w:ilvl="0" w:tplc="DA36F0EC">
      <w:start w:val="1"/>
      <w:numFmt w:val="decimal"/>
      <w:pStyle w:val="NumberedBullet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21E76"/>
    <w:multiLevelType w:val="hybridMultilevel"/>
    <w:tmpl w:val="9FDC62AA"/>
    <w:lvl w:ilvl="0" w:tplc="36E2056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9345F"/>
    <w:multiLevelType w:val="hybridMultilevel"/>
    <w:tmpl w:val="7FF44EA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78C7818"/>
    <w:multiLevelType w:val="hybridMultilevel"/>
    <w:tmpl w:val="27B84C34"/>
    <w:lvl w:ilvl="0" w:tplc="D414BA34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8B4552"/>
    <w:multiLevelType w:val="hybridMultilevel"/>
    <w:tmpl w:val="35568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F4B30"/>
    <w:multiLevelType w:val="hybridMultilevel"/>
    <w:tmpl w:val="44584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A740C"/>
    <w:multiLevelType w:val="hybridMultilevel"/>
    <w:tmpl w:val="9E8876C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0D67FA"/>
    <w:multiLevelType w:val="hybridMultilevel"/>
    <w:tmpl w:val="68A4DBE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F30EB"/>
    <w:multiLevelType w:val="hybridMultilevel"/>
    <w:tmpl w:val="C280589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34DEF"/>
    <w:multiLevelType w:val="hybridMultilevel"/>
    <w:tmpl w:val="AD727CC8"/>
    <w:lvl w:ilvl="0" w:tplc="36E2056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E793A"/>
    <w:multiLevelType w:val="hybridMultilevel"/>
    <w:tmpl w:val="E620FC02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692735"/>
    <w:multiLevelType w:val="hybridMultilevel"/>
    <w:tmpl w:val="9DF4130A"/>
    <w:lvl w:ilvl="0" w:tplc="DA36F0EC">
      <w:start w:val="1"/>
      <w:numFmt w:val="decimal"/>
      <w:lvlText w:val="%1."/>
      <w:lvlJc w:val="left"/>
      <w:pPr>
        <w:ind w:left="714" w:hanging="357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797" w:hanging="360"/>
      </w:pPr>
    </w:lvl>
    <w:lvl w:ilvl="2" w:tplc="1409001B" w:tentative="1">
      <w:start w:val="1"/>
      <w:numFmt w:val="lowerRoman"/>
      <w:lvlText w:val="%3."/>
      <w:lvlJc w:val="right"/>
      <w:pPr>
        <w:ind w:left="2517" w:hanging="180"/>
      </w:pPr>
    </w:lvl>
    <w:lvl w:ilvl="3" w:tplc="1409000F" w:tentative="1">
      <w:start w:val="1"/>
      <w:numFmt w:val="decimal"/>
      <w:lvlText w:val="%4."/>
      <w:lvlJc w:val="left"/>
      <w:pPr>
        <w:ind w:left="3237" w:hanging="360"/>
      </w:pPr>
    </w:lvl>
    <w:lvl w:ilvl="4" w:tplc="14090019" w:tentative="1">
      <w:start w:val="1"/>
      <w:numFmt w:val="lowerLetter"/>
      <w:lvlText w:val="%5."/>
      <w:lvlJc w:val="left"/>
      <w:pPr>
        <w:ind w:left="3957" w:hanging="360"/>
      </w:pPr>
    </w:lvl>
    <w:lvl w:ilvl="5" w:tplc="1409001B" w:tentative="1">
      <w:start w:val="1"/>
      <w:numFmt w:val="lowerRoman"/>
      <w:lvlText w:val="%6."/>
      <w:lvlJc w:val="right"/>
      <w:pPr>
        <w:ind w:left="4677" w:hanging="180"/>
      </w:pPr>
    </w:lvl>
    <w:lvl w:ilvl="6" w:tplc="1409000F" w:tentative="1">
      <w:start w:val="1"/>
      <w:numFmt w:val="decimal"/>
      <w:lvlText w:val="%7."/>
      <w:lvlJc w:val="left"/>
      <w:pPr>
        <w:ind w:left="5397" w:hanging="360"/>
      </w:pPr>
    </w:lvl>
    <w:lvl w:ilvl="7" w:tplc="14090019" w:tentative="1">
      <w:start w:val="1"/>
      <w:numFmt w:val="lowerLetter"/>
      <w:lvlText w:val="%8."/>
      <w:lvlJc w:val="left"/>
      <w:pPr>
        <w:ind w:left="6117" w:hanging="360"/>
      </w:pPr>
    </w:lvl>
    <w:lvl w:ilvl="8" w:tplc="1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68305096"/>
    <w:multiLevelType w:val="hybridMultilevel"/>
    <w:tmpl w:val="981C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624BC"/>
    <w:multiLevelType w:val="hybridMultilevel"/>
    <w:tmpl w:val="13E0CA46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 w15:restartNumberingAfterBreak="0">
    <w:nsid w:val="70CE6C67"/>
    <w:multiLevelType w:val="hybridMultilevel"/>
    <w:tmpl w:val="448AF0E8"/>
    <w:lvl w:ilvl="0" w:tplc="BF2A5E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0E070B"/>
    <w:multiLevelType w:val="hybridMultilevel"/>
    <w:tmpl w:val="C2222AE8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E84B9C"/>
    <w:multiLevelType w:val="hybridMultilevel"/>
    <w:tmpl w:val="E15C4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151657">
    <w:abstractNumId w:val="5"/>
  </w:num>
  <w:num w:numId="2" w16cid:durableId="1932467415">
    <w:abstractNumId w:val="2"/>
  </w:num>
  <w:num w:numId="3" w16cid:durableId="1256018810">
    <w:abstractNumId w:val="10"/>
  </w:num>
  <w:num w:numId="4" w16cid:durableId="1053849248">
    <w:abstractNumId w:val="18"/>
  </w:num>
  <w:num w:numId="5" w16cid:durableId="1326933520">
    <w:abstractNumId w:val="6"/>
  </w:num>
  <w:num w:numId="6" w16cid:durableId="694815596">
    <w:abstractNumId w:val="15"/>
  </w:num>
  <w:num w:numId="7" w16cid:durableId="1490290501">
    <w:abstractNumId w:val="23"/>
    <w:lvlOverride w:ilvl="0">
      <w:startOverride w:val="1"/>
    </w:lvlOverride>
  </w:num>
  <w:num w:numId="8" w16cid:durableId="476457551">
    <w:abstractNumId w:val="12"/>
  </w:num>
  <w:num w:numId="9" w16cid:durableId="180823374">
    <w:abstractNumId w:val="23"/>
    <w:lvlOverride w:ilvl="0">
      <w:startOverride w:val="1"/>
    </w:lvlOverride>
  </w:num>
  <w:num w:numId="10" w16cid:durableId="1786461730">
    <w:abstractNumId w:val="21"/>
  </w:num>
  <w:num w:numId="11" w16cid:durableId="684944617">
    <w:abstractNumId w:val="23"/>
    <w:lvlOverride w:ilvl="0">
      <w:startOverride w:val="1"/>
    </w:lvlOverride>
  </w:num>
  <w:num w:numId="12" w16cid:durableId="70124065">
    <w:abstractNumId w:val="23"/>
    <w:lvlOverride w:ilvl="0">
      <w:startOverride w:val="1"/>
    </w:lvlOverride>
  </w:num>
  <w:num w:numId="13" w16cid:durableId="547956781">
    <w:abstractNumId w:val="11"/>
  </w:num>
  <w:num w:numId="14" w16cid:durableId="1759204927">
    <w:abstractNumId w:val="13"/>
  </w:num>
  <w:num w:numId="15" w16cid:durableId="1616518389">
    <w:abstractNumId w:val="4"/>
  </w:num>
  <w:num w:numId="16" w16cid:durableId="1327392221">
    <w:abstractNumId w:val="0"/>
  </w:num>
  <w:num w:numId="17" w16cid:durableId="681976338">
    <w:abstractNumId w:val="3"/>
  </w:num>
  <w:num w:numId="18" w16cid:durableId="1433162235">
    <w:abstractNumId w:val="1"/>
  </w:num>
  <w:num w:numId="19" w16cid:durableId="1597710058">
    <w:abstractNumId w:val="26"/>
  </w:num>
  <w:num w:numId="20" w16cid:durableId="351685816">
    <w:abstractNumId w:val="19"/>
  </w:num>
  <w:num w:numId="21" w16cid:durableId="1358505062">
    <w:abstractNumId w:val="7"/>
  </w:num>
  <w:num w:numId="22" w16cid:durableId="1838378024">
    <w:abstractNumId w:val="24"/>
  </w:num>
  <w:num w:numId="23" w16cid:durableId="1961186082">
    <w:abstractNumId w:val="25"/>
  </w:num>
  <w:num w:numId="24" w16cid:durableId="1423457352">
    <w:abstractNumId w:val="9"/>
  </w:num>
  <w:num w:numId="25" w16cid:durableId="911625367">
    <w:abstractNumId w:val="20"/>
  </w:num>
  <w:num w:numId="26" w16cid:durableId="836533256">
    <w:abstractNumId w:val="16"/>
  </w:num>
  <w:num w:numId="27" w16cid:durableId="1538659728">
    <w:abstractNumId w:val="17"/>
  </w:num>
  <w:num w:numId="28" w16cid:durableId="1896042175">
    <w:abstractNumId w:val="28"/>
  </w:num>
  <w:num w:numId="29" w16cid:durableId="1041635614">
    <w:abstractNumId w:val="14"/>
  </w:num>
  <w:num w:numId="30" w16cid:durableId="1951737293">
    <w:abstractNumId w:val="8"/>
  </w:num>
  <w:num w:numId="31" w16cid:durableId="909732165">
    <w:abstractNumId w:val="27"/>
  </w:num>
  <w:num w:numId="32" w16cid:durableId="1685131055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074"/>
    <w:rsid w:val="00005294"/>
    <w:rsid w:val="00027A11"/>
    <w:rsid w:val="0003208C"/>
    <w:rsid w:val="00032996"/>
    <w:rsid w:val="000362FA"/>
    <w:rsid w:val="0003784D"/>
    <w:rsid w:val="0004087D"/>
    <w:rsid w:val="000412D7"/>
    <w:rsid w:val="00045EF3"/>
    <w:rsid w:val="00046680"/>
    <w:rsid w:val="00054C04"/>
    <w:rsid w:val="00060754"/>
    <w:rsid w:val="00064359"/>
    <w:rsid w:val="0006689E"/>
    <w:rsid w:val="00071442"/>
    <w:rsid w:val="00076A0B"/>
    <w:rsid w:val="00084163"/>
    <w:rsid w:val="000873E7"/>
    <w:rsid w:val="000A1745"/>
    <w:rsid w:val="000B551A"/>
    <w:rsid w:val="000D2592"/>
    <w:rsid w:val="000E0EE6"/>
    <w:rsid w:val="000F223B"/>
    <w:rsid w:val="000F24CA"/>
    <w:rsid w:val="000F3373"/>
    <w:rsid w:val="001016F3"/>
    <w:rsid w:val="00112DA4"/>
    <w:rsid w:val="001266AB"/>
    <w:rsid w:val="00126783"/>
    <w:rsid w:val="0013338C"/>
    <w:rsid w:val="001342CD"/>
    <w:rsid w:val="00134EB5"/>
    <w:rsid w:val="00135438"/>
    <w:rsid w:val="00136FAF"/>
    <w:rsid w:val="00140154"/>
    <w:rsid w:val="001425FD"/>
    <w:rsid w:val="00151298"/>
    <w:rsid w:val="00157E1C"/>
    <w:rsid w:val="00163675"/>
    <w:rsid w:val="00181A1D"/>
    <w:rsid w:val="001831D5"/>
    <w:rsid w:val="0018446E"/>
    <w:rsid w:val="0018608F"/>
    <w:rsid w:val="001915F2"/>
    <w:rsid w:val="0019181C"/>
    <w:rsid w:val="001A10E8"/>
    <w:rsid w:val="001B287F"/>
    <w:rsid w:val="001B3D04"/>
    <w:rsid w:val="001B4BCC"/>
    <w:rsid w:val="001B767B"/>
    <w:rsid w:val="001C1E35"/>
    <w:rsid w:val="001C6435"/>
    <w:rsid w:val="001C7FB2"/>
    <w:rsid w:val="001D04F9"/>
    <w:rsid w:val="001D1F38"/>
    <w:rsid w:val="001D5DB9"/>
    <w:rsid w:val="001E06BA"/>
    <w:rsid w:val="001E2B87"/>
    <w:rsid w:val="001F1C03"/>
    <w:rsid w:val="00201673"/>
    <w:rsid w:val="00201C24"/>
    <w:rsid w:val="00201FD6"/>
    <w:rsid w:val="0021002E"/>
    <w:rsid w:val="002206F2"/>
    <w:rsid w:val="002264D3"/>
    <w:rsid w:val="00231DF8"/>
    <w:rsid w:val="00233B8A"/>
    <w:rsid w:val="0025314C"/>
    <w:rsid w:val="002546F3"/>
    <w:rsid w:val="00274C43"/>
    <w:rsid w:val="0027501A"/>
    <w:rsid w:val="002941BD"/>
    <w:rsid w:val="00294784"/>
    <w:rsid w:val="002A056C"/>
    <w:rsid w:val="002A600F"/>
    <w:rsid w:val="002A6BF0"/>
    <w:rsid w:val="002B2FE3"/>
    <w:rsid w:val="002C1EB5"/>
    <w:rsid w:val="002E6AAA"/>
    <w:rsid w:val="002E7F63"/>
    <w:rsid w:val="002F1262"/>
    <w:rsid w:val="002F441F"/>
    <w:rsid w:val="002F51E1"/>
    <w:rsid w:val="002F5589"/>
    <w:rsid w:val="003009C8"/>
    <w:rsid w:val="003017B0"/>
    <w:rsid w:val="003064D5"/>
    <w:rsid w:val="003100B4"/>
    <w:rsid w:val="0031137B"/>
    <w:rsid w:val="00316046"/>
    <w:rsid w:val="00320F80"/>
    <w:rsid w:val="003251E1"/>
    <w:rsid w:val="0033498E"/>
    <w:rsid w:val="00336C7D"/>
    <w:rsid w:val="00340A18"/>
    <w:rsid w:val="00344737"/>
    <w:rsid w:val="00346C0A"/>
    <w:rsid w:val="003513FD"/>
    <w:rsid w:val="00352F8B"/>
    <w:rsid w:val="003600ED"/>
    <w:rsid w:val="00364F43"/>
    <w:rsid w:val="003740B5"/>
    <w:rsid w:val="00386302"/>
    <w:rsid w:val="00390992"/>
    <w:rsid w:val="003910C2"/>
    <w:rsid w:val="003A1FE0"/>
    <w:rsid w:val="003A6511"/>
    <w:rsid w:val="003A70A2"/>
    <w:rsid w:val="003B1B48"/>
    <w:rsid w:val="003B6A9C"/>
    <w:rsid w:val="003C17C7"/>
    <w:rsid w:val="003C18B7"/>
    <w:rsid w:val="003C3DAF"/>
    <w:rsid w:val="003C60A9"/>
    <w:rsid w:val="003D0CA9"/>
    <w:rsid w:val="003D28E5"/>
    <w:rsid w:val="003D2D9A"/>
    <w:rsid w:val="003D3139"/>
    <w:rsid w:val="003D4493"/>
    <w:rsid w:val="003D4E35"/>
    <w:rsid w:val="003E1F2A"/>
    <w:rsid w:val="004011C2"/>
    <w:rsid w:val="004025D5"/>
    <w:rsid w:val="00402796"/>
    <w:rsid w:val="00411A3F"/>
    <w:rsid w:val="0041229E"/>
    <w:rsid w:val="004175D2"/>
    <w:rsid w:val="00430D24"/>
    <w:rsid w:val="00430D31"/>
    <w:rsid w:val="004320E4"/>
    <w:rsid w:val="00437B0F"/>
    <w:rsid w:val="00437CC4"/>
    <w:rsid w:val="00442D45"/>
    <w:rsid w:val="00445BF6"/>
    <w:rsid w:val="00446954"/>
    <w:rsid w:val="00456354"/>
    <w:rsid w:val="004568CA"/>
    <w:rsid w:val="00456941"/>
    <w:rsid w:val="00463F14"/>
    <w:rsid w:val="004754D3"/>
    <w:rsid w:val="00475F11"/>
    <w:rsid w:val="00484EAB"/>
    <w:rsid w:val="0048564E"/>
    <w:rsid w:val="00494B98"/>
    <w:rsid w:val="004A0819"/>
    <w:rsid w:val="004A351E"/>
    <w:rsid w:val="004A38E0"/>
    <w:rsid w:val="004B0ABE"/>
    <w:rsid w:val="004C25C3"/>
    <w:rsid w:val="004C4D15"/>
    <w:rsid w:val="004C6233"/>
    <w:rsid w:val="004D0983"/>
    <w:rsid w:val="004D1244"/>
    <w:rsid w:val="004D3038"/>
    <w:rsid w:val="004D3C70"/>
    <w:rsid w:val="004E6C96"/>
    <w:rsid w:val="004E77A2"/>
    <w:rsid w:val="004F300D"/>
    <w:rsid w:val="004F4008"/>
    <w:rsid w:val="004F56E4"/>
    <w:rsid w:val="00500558"/>
    <w:rsid w:val="005036AE"/>
    <w:rsid w:val="005067C6"/>
    <w:rsid w:val="00516BA6"/>
    <w:rsid w:val="00520E01"/>
    <w:rsid w:val="005254C8"/>
    <w:rsid w:val="0052728D"/>
    <w:rsid w:val="005316F9"/>
    <w:rsid w:val="0054055C"/>
    <w:rsid w:val="005450E1"/>
    <w:rsid w:val="00553FE8"/>
    <w:rsid w:val="00557BEB"/>
    <w:rsid w:val="00564589"/>
    <w:rsid w:val="005674B1"/>
    <w:rsid w:val="0057145F"/>
    <w:rsid w:val="00577C0D"/>
    <w:rsid w:val="00583BDB"/>
    <w:rsid w:val="00591403"/>
    <w:rsid w:val="005944D2"/>
    <w:rsid w:val="00597112"/>
    <w:rsid w:val="005A3B27"/>
    <w:rsid w:val="005A6367"/>
    <w:rsid w:val="005B1DE9"/>
    <w:rsid w:val="005B42CC"/>
    <w:rsid w:val="005B4765"/>
    <w:rsid w:val="005B6496"/>
    <w:rsid w:val="005B6811"/>
    <w:rsid w:val="005C5E39"/>
    <w:rsid w:val="005C7DC9"/>
    <w:rsid w:val="005D0158"/>
    <w:rsid w:val="005D1A3B"/>
    <w:rsid w:val="005E316B"/>
    <w:rsid w:val="005E4376"/>
    <w:rsid w:val="005F65B3"/>
    <w:rsid w:val="0060088D"/>
    <w:rsid w:val="00603704"/>
    <w:rsid w:val="0060504A"/>
    <w:rsid w:val="006077E9"/>
    <w:rsid w:val="00607FCB"/>
    <w:rsid w:val="00615A5C"/>
    <w:rsid w:val="0062605A"/>
    <w:rsid w:val="0063598C"/>
    <w:rsid w:val="00636BCB"/>
    <w:rsid w:val="00642FCD"/>
    <w:rsid w:val="00655431"/>
    <w:rsid w:val="0065742A"/>
    <w:rsid w:val="00661643"/>
    <w:rsid w:val="006641A1"/>
    <w:rsid w:val="00671668"/>
    <w:rsid w:val="0067498F"/>
    <w:rsid w:val="00680FF7"/>
    <w:rsid w:val="00683ABE"/>
    <w:rsid w:val="00684149"/>
    <w:rsid w:val="00695AB2"/>
    <w:rsid w:val="00695FB2"/>
    <w:rsid w:val="006B3532"/>
    <w:rsid w:val="006C06C8"/>
    <w:rsid w:val="006C337D"/>
    <w:rsid w:val="006C661C"/>
    <w:rsid w:val="006D4647"/>
    <w:rsid w:val="006E0D4D"/>
    <w:rsid w:val="006E25E4"/>
    <w:rsid w:val="006E4646"/>
    <w:rsid w:val="006E4727"/>
    <w:rsid w:val="006E6124"/>
    <w:rsid w:val="006F565E"/>
    <w:rsid w:val="006F58AE"/>
    <w:rsid w:val="007063FB"/>
    <w:rsid w:val="0071087F"/>
    <w:rsid w:val="00710CAF"/>
    <w:rsid w:val="007122FC"/>
    <w:rsid w:val="00734D04"/>
    <w:rsid w:val="00735B90"/>
    <w:rsid w:val="00737487"/>
    <w:rsid w:val="00761861"/>
    <w:rsid w:val="0077676E"/>
    <w:rsid w:val="00782C42"/>
    <w:rsid w:val="00784C47"/>
    <w:rsid w:val="00785007"/>
    <w:rsid w:val="0078692D"/>
    <w:rsid w:val="007936A2"/>
    <w:rsid w:val="00794021"/>
    <w:rsid w:val="007A179F"/>
    <w:rsid w:val="007B6791"/>
    <w:rsid w:val="007B75F6"/>
    <w:rsid w:val="007E5CF5"/>
    <w:rsid w:val="007F0709"/>
    <w:rsid w:val="007F0DC8"/>
    <w:rsid w:val="007F20E2"/>
    <w:rsid w:val="007F2562"/>
    <w:rsid w:val="00803AF1"/>
    <w:rsid w:val="00807873"/>
    <w:rsid w:val="008101BD"/>
    <w:rsid w:val="0082799F"/>
    <w:rsid w:val="00831446"/>
    <w:rsid w:val="00831B7C"/>
    <w:rsid w:val="00833168"/>
    <w:rsid w:val="00834D25"/>
    <w:rsid w:val="00840955"/>
    <w:rsid w:val="00844F9B"/>
    <w:rsid w:val="00846746"/>
    <w:rsid w:val="0084714B"/>
    <w:rsid w:val="008514DB"/>
    <w:rsid w:val="00853BCC"/>
    <w:rsid w:val="008547C1"/>
    <w:rsid w:val="008548D8"/>
    <w:rsid w:val="00855A37"/>
    <w:rsid w:val="008769D3"/>
    <w:rsid w:val="0087715B"/>
    <w:rsid w:val="008852F1"/>
    <w:rsid w:val="00896BF8"/>
    <w:rsid w:val="008A2489"/>
    <w:rsid w:val="008A3106"/>
    <w:rsid w:val="008A59C7"/>
    <w:rsid w:val="008A5F00"/>
    <w:rsid w:val="008C2F53"/>
    <w:rsid w:val="008D22AE"/>
    <w:rsid w:val="008D24B2"/>
    <w:rsid w:val="008D6EBA"/>
    <w:rsid w:val="008F4434"/>
    <w:rsid w:val="00900B77"/>
    <w:rsid w:val="009054A0"/>
    <w:rsid w:val="0090787F"/>
    <w:rsid w:val="00910700"/>
    <w:rsid w:val="009149C6"/>
    <w:rsid w:val="00917738"/>
    <w:rsid w:val="00917ADA"/>
    <w:rsid w:val="00922AF1"/>
    <w:rsid w:val="0092324C"/>
    <w:rsid w:val="00925DA5"/>
    <w:rsid w:val="00926686"/>
    <w:rsid w:val="00937BBC"/>
    <w:rsid w:val="00937BC1"/>
    <w:rsid w:val="00944C55"/>
    <w:rsid w:val="009501C5"/>
    <w:rsid w:val="00955CF6"/>
    <w:rsid w:val="00956F95"/>
    <w:rsid w:val="00963493"/>
    <w:rsid w:val="00963664"/>
    <w:rsid w:val="00964185"/>
    <w:rsid w:val="00977418"/>
    <w:rsid w:val="009856B5"/>
    <w:rsid w:val="00992A81"/>
    <w:rsid w:val="009954ED"/>
    <w:rsid w:val="009A3178"/>
    <w:rsid w:val="009A4F56"/>
    <w:rsid w:val="009B17B9"/>
    <w:rsid w:val="009B2EC3"/>
    <w:rsid w:val="009B33D7"/>
    <w:rsid w:val="009B59EC"/>
    <w:rsid w:val="009C06DF"/>
    <w:rsid w:val="009C3FDF"/>
    <w:rsid w:val="009D207F"/>
    <w:rsid w:val="009E0431"/>
    <w:rsid w:val="009E0EE8"/>
    <w:rsid w:val="009E34A4"/>
    <w:rsid w:val="009F6868"/>
    <w:rsid w:val="00A00E43"/>
    <w:rsid w:val="00A02074"/>
    <w:rsid w:val="00A23C63"/>
    <w:rsid w:val="00A23D5B"/>
    <w:rsid w:val="00A304F8"/>
    <w:rsid w:val="00A34AEF"/>
    <w:rsid w:val="00A37243"/>
    <w:rsid w:val="00A373E8"/>
    <w:rsid w:val="00A411B7"/>
    <w:rsid w:val="00A44EEC"/>
    <w:rsid w:val="00A46525"/>
    <w:rsid w:val="00A576CB"/>
    <w:rsid w:val="00A627AE"/>
    <w:rsid w:val="00A679A4"/>
    <w:rsid w:val="00A73C21"/>
    <w:rsid w:val="00A91F03"/>
    <w:rsid w:val="00A9202D"/>
    <w:rsid w:val="00A948FD"/>
    <w:rsid w:val="00A9650D"/>
    <w:rsid w:val="00AA1DDF"/>
    <w:rsid w:val="00AA2163"/>
    <w:rsid w:val="00AA58B9"/>
    <w:rsid w:val="00AB1EE7"/>
    <w:rsid w:val="00AB3D50"/>
    <w:rsid w:val="00AB7E09"/>
    <w:rsid w:val="00AD06AA"/>
    <w:rsid w:val="00AD5BA9"/>
    <w:rsid w:val="00AD612F"/>
    <w:rsid w:val="00AD6406"/>
    <w:rsid w:val="00AD6CAE"/>
    <w:rsid w:val="00AD7315"/>
    <w:rsid w:val="00AE23AB"/>
    <w:rsid w:val="00AE31D6"/>
    <w:rsid w:val="00AE32CA"/>
    <w:rsid w:val="00AE5C9A"/>
    <w:rsid w:val="00AF22F7"/>
    <w:rsid w:val="00AF6430"/>
    <w:rsid w:val="00AF6499"/>
    <w:rsid w:val="00AF66DF"/>
    <w:rsid w:val="00B02823"/>
    <w:rsid w:val="00B07AC3"/>
    <w:rsid w:val="00B07E66"/>
    <w:rsid w:val="00B11729"/>
    <w:rsid w:val="00B164B4"/>
    <w:rsid w:val="00B2520F"/>
    <w:rsid w:val="00B353EA"/>
    <w:rsid w:val="00B473E7"/>
    <w:rsid w:val="00B5076F"/>
    <w:rsid w:val="00B524BD"/>
    <w:rsid w:val="00B62BBE"/>
    <w:rsid w:val="00B644FE"/>
    <w:rsid w:val="00B70322"/>
    <w:rsid w:val="00B75E32"/>
    <w:rsid w:val="00B85837"/>
    <w:rsid w:val="00B8671A"/>
    <w:rsid w:val="00B92298"/>
    <w:rsid w:val="00BA4210"/>
    <w:rsid w:val="00BB0645"/>
    <w:rsid w:val="00BC6D2A"/>
    <w:rsid w:val="00BE2BD7"/>
    <w:rsid w:val="00BE2D5E"/>
    <w:rsid w:val="00BE44FE"/>
    <w:rsid w:val="00BF117E"/>
    <w:rsid w:val="00BF578F"/>
    <w:rsid w:val="00BF6DF6"/>
    <w:rsid w:val="00C009E2"/>
    <w:rsid w:val="00C00B74"/>
    <w:rsid w:val="00C07FD2"/>
    <w:rsid w:val="00C1045B"/>
    <w:rsid w:val="00C11668"/>
    <w:rsid w:val="00C1287C"/>
    <w:rsid w:val="00C167B5"/>
    <w:rsid w:val="00C278B5"/>
    <w:rsid w:val="00C30C32"/>
    <w:rsid w:val="00C33239"/>
    <w:rsid w:val="00C43E3B"/>
    <w:rsid w:val="00C72B46"/>
    <w:rsid w:val="00C74719"/>
    <w:rsid w:val="00C776AF"/>
    <w:rsid w:val="00C86443"/>
    <w:rsid w:val="00C90329"/>
    <w:rsid w:val="00CA0171"/>
    <w:rsid w:val="00CA03AC"/>
    <w:rsid w:val="00CA6194"/>
    <w:rsid w:val="00CB4544"/>
    <w:rsid w:val="00CB7685"/>
    <w:rsid w:val="00CC2C7D"/>
    <w:rsid w:val="00CE669E"/>
    <w:rsid w:val="00CF2F01"/>
    <w:rsid w:val="00D00484"/>
    <w:rsid w:val="00D04A26"/>
    <w:rsid w:val="00D127D0"/>
    <w:rsid w:val="00D13142"/>
    <w:rsid w:val="00D143F5"/>
    <w:rsid w:val="00D16F12"/>
    <w:rsid w:val="00D176BC"/>
    <w:rsid w:val="00D20645"/>
    <w:rsid w:val="00D421E6"/>
    <w:rsid w:val="00D45306"/>
    <w:rsid w:val="00D51CC8"/>
    <w:rsid w:val="00D527AD"/>
    <w:rsid w:val="00D54608"/>
    <w:rsid w:val="00D55B6E"/>
    <w:rsid w:val="00D72F36"/>
    <w:rsid w:val="00D73CAB"/>
    <w:rsid w:val="00D763C0"/>
    <w:rsid w:val="00D81F8A"/>
    <w:rsid w:val="00D91EA8"/>
    <w:rsid w:val="00D97040"/>
    <w:rsid w:val="00D9764F"/>
    <w:rsid w:val="00DA0DC2"/>
    <w:rsid w:val="00DA77EE"/>
    <w:rsid w:val="00DC15EF"/>
    <w:rsid w:val="00DC217C"/>
    <w:rsid w:val="00DC3D97"/>
    <w:rsid w:val="00DC759D"/>
    <w:rsid w:val="00DC75CF"/>
    <w:rsid w:val="00DC7CAB"/>
    <w:rsid w:val="00DF75EB"/>
    <w:rsid w:val="00E00D52"/>
    <w:rsid w:val="00E03655"/>
    <w:rsid w:val="00E054D0"/>
    <w:rsid w:val="00E15370"/>
    <w:rsid w:val="00E22617"/>
    <w:rsid w:val="00E30547"/>
    <w:rsid w:val="00E32B54"/>
    <w:rsid w:val="00E32D0B"/>
    <w:rsid w:val="00E40873"/>
    <w:rsid w:val="00E40922"/>
    <w:rsid w:val="00E40B05"/>
    <w:rsid w:val="00E4343C"/>
    <w:rsid w:val="00E475AC"/>
    <w:rsid w:val="00E571FE"/>
    <w:rsid w:val="00E6022C"/>
    <w:rsid w:val="00E609D1"/>
    <w:rsid w:val="00E60AFF"/>
    <w:rsid w:val="00E60C1A"/>
    <w:rsid w:val="00E60E32"/>
    <w:rsid w:val="00E711FB"/>
    <w:rsid w:val="00E74338"/>
    <w:rsid w:val="00E74FF7"/>
    <w:rsid w:val="00E80A06"/>
    <w:rsid w:val="00E8218D"/>
    <w:rsid w:val="00E90453"/>
    <w:rsid w:val="00E933C5"/>
    <w:rsid w:val="00E960DD"/>
    <w:rsid w:val="00EA2EC5"/>
    <w:rsid w:val="00EA51F8"/>
    <w:rsid w:val="00EB742C"/>
    <w:rsid w:val="00EB7AEE"/>
    <w:rsid w:val="00EC1A3E"/>
    <w:rsid w:val="00EC2DA5"/>
    <w:rsid w:val="00EC479B"/>
    <w:rsid w:val="00EC78A6"/>
    <w:rsid w:val="00ED2165"/>
    <w:rsid w:val="00EE3E76"/>
    <w:rsid w:val="00EF0573"/>
    <w:rsid w:val="00EF2A10"/>
    <w:rsid w:val="00EF7BD5"/>
    <w:rsid w:val="00F07D25"/>
    <w:rsid w:val="00F211CD"/>
    <w:rsid w:val="00F221B7"/>
    <w:rsid w:val="00F32880"/>
    <w:rsid w:val="00F36FF2"/>
    <w:rsid w:val="00F44B80"/>
    <w:rsid w:val="00F74EEC"/>
    <w:rsid w:val="00F7504A"/>
    <w:rsid w:val="00F760A7"/>
    <w:rsid w:val="00F77EEE"/>
    <w:rsid w:val="00F918D8"/>
    <w:rsid w:val="00F942B0"/>
    <w:rsid w:val="00F957D1"/>
    <w:rsid w:val="00FB788C"/>
    <w:rsid w:val="00FC0CFC"/>
    <w:rsid w:val="00FC2DC1"/>
    <w:rsid w:val="00FC4837"/>
    <w:rsid w:val="00FF0C41"/>
    <w:rsid w:val="00FF1591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3E80E"/>
  <w15:docId w15:val="{375EBE22-773C-40F8-98C0-51910E19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F03"/>
    <w:pPr>
      <w:spacing w:after="240" w:line="240" w:lineRule="auto"/>
    </w:pPr>
    <w:rPr>
      <w:rFonts w:ascii="Segoe UI" w:hAnsi="Segoe UI" w:cs="Arial"/>
      <w:sz w:val="21"/>
      <w:szCs w:val="21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1"/>
    <w:qFormat/>
    <w:rsid w:val="00A91F03"/>
    <w:pPr>
      <w:keepNext/>
      <w:spacing w:after="480"/>
      <w:outlineLvl w:val="0"/>
    </w:pPr>
    <w:rPr>
      <w:rFonts w:ascii="Segoe UI Semibold" w:hAnsi="Segoe UI Semibold"/>
      <w:b/>
      <w:bCs/>
      <w:iCs/>
      <w:cap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qFormat/>
    <w:rsid w:val="00A91F03"/>
    <w:pPr>
      <w:outlineLvl w:val="1"/>
    </w:pPr>
    <w:rPr>
      <w:rFonts w:ascii="Segoe UI Semibold" w:hAnsi="Segoe UI Semibold"/>
      <w:b/>
      <w:bCs/>
      <w:sz w:val="26"/>
      <w:szCs w:val="30"/>
      <w:lang w:val="en-US"/>
    </w:rPr>
  </w:style>
  <w:style w:type="paragraph" w:styleId="Heading3">
    <w:name w:val="heading 3"/>
    <w:basedOn w:val="Normal"/>
    <w:next w:val="Normal"/>
    <w:link w:val="Heading3Char"/>
    <w:uiPriority w:val="1"/>
    <w:qFormat/>
    <w:rsid w:val="00A91F03"/>
    <w:pPr>
      <w:keepNext/>
      <w:keepLines/>
      <w:outlineLvl w:val="2"/>
    </w:pPr>
    <w:rPr>
      <w:rFonts w:eastAsiaTheme="majorEastAsia" w:cstheme="majorBidi"/>
      <w:b/>
      <w:bCs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traReading">
    <w:name w:val="Extra Reading"/>
    <w:basedOn w:val="Heading2"/>
    <w:uiPriority w:val="4"/>
    <w:rsid w:val="00C00B74"/>
    <w:pPr>
      <w:spacing w:before="480"/>
    </w:pPr>
    <w:rPr>
      <w:iCs/>
      <w:caps/>
      <w:noProof/>
    </w:rPr>
  </w:style>
  <w:style w:type="character" w:customStyle="1" w:styleId="Heading2Char">
    <w:name w:val="Heading 2 Char"/>
    <w:basedOn w:val="DefaultParagraphFont"/>
    <w:link w:val="Heading2"/>
    <w:uiPriority w:val="1"/>
    <w:rsid w:val="00A91F03"/>
    <w:rPr>
      <w:rFonts w:ascii="Segoe UI Semibold" w:hAnsi="Segoe UI Semibold" w:cs="Arial"/>
      <w:b/>
      <w:bCs/>
      <w:sz w:val="26"/>
      <w:szCs w:val="30"/>
      <w:lang w:val="en-US" w:eastAsia="en-AU"/>
    </w:rPr>
  </w:style>
  <w:style w:type="paragraph" w:customStyle="1" w:styleId="BulletedList">
    <w:name w:val="BulletedList"/>
    <w:basedOn w:val="ListParagraph"/>
    <w:link w:val="BulletedListChar"/>
    <w:uiPriority w:val="3"/>
    <w:qFormat/>
    <w:rsid w:val="00F211CD"/>
    <w:pPr>
      <w:numPr>
        <w:numId w:val="6"/>
      </w:numPr>
    </w:pPr>
    <w:rPr>
      <w:rFonts w:eastAsia="Calibri"/>
      <w:lang w:val="en-US"/>
    </w:rPr>
  </w:style>
  <w:style w:type="paragraph" w:customStyle="1" w:styleId="TableTopRow">
    <w:name w:val="TableTopRow"/>
    <w:basedOn w:val="Normal"/>
    <w:qFormat/>
    <w:rsid w:val="00E40873"/>
    <w:pPr>
      <w:spacing w:after="60"/>
    </w:pPr>
    <w:rPr>
      <w:rFonts w:ascii="Segoe UI Semibold" w:hAnsi="Segoe UI Semibold"/>
      <w:b/>
      <w:sz w:val="19"/>
      <w:szCs w:val="19"/>
    </w:rPr>
  </w:style>
  <w:style w:type="paragraph" w:customStyle="1" w:styleId="TableContents">
    <w:name w:val="TableContents"/>
    <w:basedOn w:val="Normal"/>
    <w:qFormat/>
    <w:rsid w:val="00E40873"/>
    <w:pPr>
      <w:spacing w:after="0"/>
    </w:pPr>
    <w:rPr>
      <w:color w:val="000000"/>
      <w:sz w:val="19"/>
      <w:szCs w:val="19"/>
      <w:lang w:eastAsia="en-NZ"/>
    </w:rPr>
  </w:style>
  <w:style w:type="character" w:customStyle="1" w:styleId="Heading1Char">
    <w:name w:val="Heading 1 Char"/>
    <w:basedOn w:val="DefaultParagraphFont"/>
    <w:link w:val="Heading1"/>
    <w:uiPriority w:val="1"/>
    <w:rsid w:val="00A91F03"/>
    <w:rPr>
      <w:rFonts w:ascii="Segoe UI Semibold" w:hAnsi="Segoe UI Semibold" w:cs="Arial"/>
      <w:b/>
      <w:bCs/>
      <w:iCs/>
      <w:caps/>
      <w:sz w:val="30"/>
      <w:szCs w:val="30"/>
      <w:lang w:val="en-AU" w:eastAsia="en-AU"/>
    </w:rPr>
  </w:style>
  <w:style w:type="paragraph" w:styleId="ListParagraph">
    <w:name w:val="List Paragraph"/>
    <w:basedOn w:val="Normal"/>
    <w:uiPriority w:val="34"/>
    <w:qFormat/>
    <w:rsid w:val="00CA0171"/>
    <w:pPr>
      <w:ind w:left="720"/>
      <w:contextualSpacing/>
    </w:pPr>
    <w:rPr>
      <w:rFonts w:ascii="Segoe Pro" w:hAnsi="Segoe Pro"/>
    </w:rPr>
  </w:style>
  <w:style w:type="paragraph" w:styleId="Caption">
    <w:name w:val="caption"/>
    <w:basedOn w:val="Normal"/>
    <w:next w:val="Normal"/>
    <w:uiPriority w:val="2"/>
    <w:qFormat/>
    <w:rsid w:val="00AD7315"/>
    <w:pPr>
      <w:spacing w:before="120"/>
      <w:jc w:val="center"/>
      <w:outlineLvl w:val="2"/>
    </w:pPr>
    <w:rPr>
      <w:rFonts w:ascii="Segoe Pro" w:hAnsi="Segoe Pro"/>
      <w:b/>
      <w:sz w:val="18"/>
      <w:szCs w:val="18"/>
    </w:rPr>
  </w:style>
  <w:style w:type="paragraph" w:customStyle="1" w:styleId="SectionNumberTextBox">
    <w:name w:val="Section Number Text Box"/>
    <w:basedOn w:val="Normal"/>
    <w:uiPriority w:val="2"/>
    <w:rsid w:val="00710CAF"/>
    <w:pPr>
      <w:spacing w:after="0"/>
      <w:jc w:val="both"/>
    </w:pPr>
    <w:rPr>
      <w:rFonts w:ascii="Univers Condensed" w:hAnsi="Univers Condensed"/>
      <w:color w:val="808080"/>
      <w:sz w:val="120"/>
    </w:rPr>
  </w:style>
  <w:style w:type="paragraph" w:customStyle="1" w:styleId="SectionHeading">
    <w:name w:val="SectionHeading"/>
    <w:basedOn w:val="Normal"/>
    <w:uiPriority w:val="2"/>
    <w:qFormat/>
    <w:rsid w:val="00710CAF"/>
    <w:pPr>
      <w:keepNext/>
      <w:spacing w:before="240" w:after="480"/>
      <w:ind w:left="1985"/>
      <w:outlineLvl w:val="0"/>
    </w:pPr>
    <w:rPr>
      <w:rFonts w:ascii="Univers Condensed" w:hAnsi="Univers Condensed"/>
      <w:bCs/>
      <w:caps/>
      <w:sz w:val="30"/>
      <w:szCs w:val="32"/>
    </w:rPr>
  </w:style>
  <w:style w:type="paragraph" w:customStyle="1" w:styleId="Activity">
    <w:name w:val="Activity"/>
    <w:basedOn w:val="Heading1"/>
    <w:uiPriority w:val="2"/>
    <w:qFormat/>
    <w:rsid w:val="00EC2DA5"/>
    <w:pPr>
      <w:spacing w:before="480"/>
    </w:pPr>
    <w:rPr>
      <w:caps w:val="0"/>
    </w:rPr>
  </w:style>
  <w:style w:type="paragraph" w:customStyle="1" w:styleId="Code">
    <w:name w:val="Code"/>
    <w:basedOn w:val="Normal"/>
    <w:uiPriority w:val="2"/>
    <w:qFormat/>
    <w:rsid w:val="001342CD"/>
    <w:pPr>
      <w:spacing w:after="0"/>
      <w:ind w:left="567"/>
    </w:pPr>
    <w:rPr>
      <w:rFonts w:ascii="AkkuratMonoMono" w:hAnsi="AkkuratMonoMono" w:cs="Courier New"/>
      <w:sz w:val="18"/>
      <w:szCs w:val="18"/>
      <w:lang w:val="en-US"/>
    </w:rPr>
  </w:style>
  <w:style w:type="paragraph" w:customStyle="1" w:styleId="NumberedBullet">
    <w:name w:val="NumberedBullet"/>
    <w:basedOn w:val="NormalIndent"/>
    <w:uiPriority w:val="3"/>
    <w:qFormat/>
    <w:rsid w:val="00E475AC"/>
    <w:pPr>
      <w:numPr>
        <w:numId w:val="8"/>
      </w:numPr>
      <w:jc w:val="both"/>
    </w:pPr>
    <w:rPr>
      <w:lang w:val="en-US"/>
    </w:rPr>
  </w:style>
  <w:style w:type="paragraph" w:styleId="NormalIndent">
    <w:name w:val="Normal Indent"/>
    <w:basedOn w:val="Normal"/>
    <w:uiPriority w:val="99"/>
    <w:semiHidden/>
    <w:unhideWhenUsed/>
    <w:rsid w:val="007122FC"/>
    <w:pPr>
      <w:ind w:left="720"/>
    </w:pPr>
    <w:rPr>
      <w:rFonts w:ascii="Segoe Pro" w:hAnsi="Segoe Pro"/>
    </w:rPr>
  </w:style>
  <w:style w:type="paragraph" w:customStyle="1" w:styleId="NumberedBulletSecondTier">
    <w:name w:val="NumberedBulletSecondTier"/>
    <w:basedOn w:val="Normal"/>
    <w:uiPriority w:val="3"/>
    <w:qFormat/>
    <w:rsid w:val="005E4376"/>
    <w:pPr>
      <w:numPr>
        <w:numId w:val="1"/>
      </w:numPr>
      <w:spacing w:after="120"/>
    </w:pPr>
    <w:rPr>
      <w:rFonts w:ascii="Segoe Pro" w:hAnsi="Segoe Pro"/>
    </w:rPr>
  </w:style>
  <w:style w:type="paragraph" w:customStyle="1" w:styleId="BulletedListSecondTier">
    <w:name w:val="BulletedListSecondTier"/>
    <w:basedOn w:val="BulletedList"/>
    <w:uiPriority w:val="3"/>
    <w:qFormat/>
    <w:rsid w:val="00B85837"/>
    <w:pPr>
      <w:numPr>
        <w:ilvl w:val="1"/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A91F03"/>
    <w:rPr>
      <w:rFonts w:ascii="Segoe UI" w:eastAsiaTheme="majorEastAsia" w:hAnsi="Segoe UI" w:cstheme="majorBidi"/>
      <w:b/>
      <w:bCs/>
      <w:sz w:val="21"/>
      <w:szCs w:val="21"/>
      <w:lang w:val="en-AU" w:eastAsia="en-NZ"/>
    </w:rPr>
  </w:style>
  <w:style w:type="paragraph" w:customStyle="1" w:styleId="Heading30">
    <w:name w:val="Heading3"/>
    <w:basedOn w:val="Heading3"/>
    <w:link w:val="Heading3Char0"/>
    <w:qFormat/>
    <w:rsid w:val="00A91F03"/>
    <w:rPr>
      <w:rFonts w:ascii="Segoe UI Semibold" w:hAnsi="Segoe UI Semibold"/>
      <w:color w:val="000000" w:themeColor="text1"/>
      <w:szCs w:val="26"/>
      <w:lang w:val="en-US"/>
    </w:rPr>
  </w:style>
  <w:style w:type="paragraph" w:customStyle="1" w:styleId="Heading4">
    <w:name w:val="Heading4"/>
    <w:basedOn w:val="Normal"/>
    <w:link w:val="Heading4Char"/>
    <w:qFormat/>
    <w:rsid w:val="001342CD"/>
    <w:pPr>
      <w:spacing w:before="360" w:after="120"/>
    </w:pPr>
    <w:rPr>
      <w:rFonts w:ascii="Segoe Pro" w:hAnsi="Segoe Pro"/>
      <w:b/>
      <w:lang w:val="en-US"/>
    </w:rPr>
  </w:style>
  <w:style w:type="character" w:customStyle="1" w:styleId="Heading3Char0">
    <w:name w:val="Heading3 Char"/>
    <w:basedOn w:val="Heading3Char"/>
    <w:link w:val="Heading30"/>
    <w:rsid w:val="00A91F03"/>
    <w:rPr>
      <w:rFonts w:ascii="Segoe UI Semibold" w:eastAsiaTheme="majorEastAsia" w:hAnsi="Segoe UI Semibold" w:cstheme="majorBidi"/>
      <w:b/>
      <w:bCs/>
      <w:color w:val="000000" w:themeColor="text1"/>
      <w:sz w:val="21"/>
      <w:szCs w:val="26"/>
      <w:lang w:val="en-US"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2CD"/>
    <w:pPr>
      <w:spacing w:after="0"/>
    </w:pPr>
    <w:rPr>
      <w:rFonts w:ascii="Tahoma" w:hAnsi="Tahoma" w:cs="Tahoma"/>
      <w:sz w:val="16"/>
      <w:szCs w:val="16"/>
    </w:rPr>
  </w:style>
  <w:style w:type="character" w:customStyle="1" w:styleId="Heading4Char">
    <w:name w:val="Heading4 Char"/>
    <w:basedOn w:val="DefaultParagraphFont"/>
    <w:link w:val="Heading4"/>
    <w:rsid w:val="001342CD"/>
    <w:rPr>
      <w:rFonts w:ascii="Segoe Pro" w:hAnsi="Segoe Pro" w:cs="Arial"/>
      <w:b/>
      <w:sz w:val="21"/>
      <w:szCs w:val="21"/>
      <w:lang w:val="en-US"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2CD"/>
    <w:rPr>
      <w:rFonts w:ascii="Tahoma" w:hAnsi="Tahoma" w:cs="Tahoma"/>
      <w:sz w:val="16"/>
      <w:szCs w:val="16"/>
      <w:lang w:val="en-AU" w:eastAsia="en-AU"/>
    </w:rPr>
  </w:style>
  <w:style w:type="character" w:customStyle="1" w:styleId="BulletedListChar">
    <w:name w:val="BulletedList Char"/>
    <w:link w:val="BulletedList"/>
    <w:uiPriority w:val="3"/>
    <w:rsid w:val="00F211CD"/>
    <w:rPr>
      <w:rFonts w:ascii="Segoe Pro" w:eastAsia="Calibri" w:hAnsi="Segoe Pro" w:cs="Arial"/>
      <w:sz w:val="21"/>
      <w:szCs w:val="21"/>
      <w:lang w:val="en-US" w:eastAsia="en-AU"/>
    </w:rPr>
  </w:style>
  <w:style w:type="character" w:customStyle="1" w:styleId="Arrow">
    <w:name w:val="Arrow"/>
    <w:basedOn w:val="DefaultParagraphFont"/>
    <w:uiPriority w:val="1"/>
    <w:qFormat/>
    <w:rsid w:val="00163675"/>
    <w:rPr>
      <w:position w:val="-2"/>
      <w:sz w:val="24"/>
      <w:szCs w:val="24"/>
    </w:rPr>
  </w:style>
  <w:style w:type="character" w:customStyle="1" w:styleId="CodeInline">
    <w:name w:val="CodeInline"/>
    <w:basedOn w:val="DefaultParagraphFont"/>
    <w:uiPriority w:val="1"/>
    <w:qFormat/>
    <w:rsid w:val="00320F80"/>
    <w:rPr>
      <w:rFonts w:ascii="AkkuratMonoMono" w:hAnsi="AkkuratMonoMono"/>
      <w:sz w:val="18"/>
      <w:szCs w:val="18"/>
    </w:rPr>
  </w:style>
  <w:style w:type="table" w:styleId="TableGrid">
    <w:name w:val="Table Grid"/>
    <w:basedOn w:val="TableNormal"/>
    <w:uiPriority w:val="59"/>
    <w:rsid w:val="0032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0207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02074"/>
  </w:style>
  <w:style w:type="character" w:customStyle="1" w:styleId="eop">
    <w:name w:val="eop"/>
    <w:basedOn w:val="DefaultParagraphFont"/>
    <w:rsid w:val="00A02074"/>
  </w:style>
  <w:style w:type="paragraph" w:styleId="Header">
    <w:name w:val="header"/>
    <w:basedOn w:val="Normal"/>
    <w:link w:val="HeaderChar"/>
    <w:uiPriority w:val="99"/>
    <w:unhideWhenUsed/>
    <w:rsid w:val="00CE669E"/>
    <w:pPr>
      <w:tabs>
        <w:tab w:val="center" w:pos="4513"/>
        <w:tab w:val="right" w:pos="9026"/>
      </w:tabs>
      <w:spacing w:after="0"/>
    </w:pPr>
    <w:rPr>
      <w:rFonts w:ascii="Segoe Pro" w:hAnsi="Segoe Pro"/>
    </w:rPr>
  </w:style>
  <w:style w:type="character" w:customStyle="1" w:styleId="HeaderChar">
    <w:name w:val="Header Char"/>
    <w:basedOn w:val="DefaultParagraphFont"/>
    <w:link w:val="Header"/>
    <w:uiPriority w:val="99"/>
    <w:rsid w:val="00CE669E"/>
    <w:rPr>
      <w:rFonts w:ascii="Segoe Pro" w:hAnsi="Segoe Pro" w:cs="Arial"/>
      <w:sz w:val="21"/>
      <w:szCs w:val="21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CE669E"/>
    <w:pPr>
      <w:tabs>
        <w:tab w:val="center" w:pos="4513"/>
        <w:tab w:val="right" w:pos="9026"/>
      </w:tabs>
      <w:spacing w:after="0"/>
    </w:pPr>
    <w:rPr>
      <w:rFonts w:ascii="Segoe Pro" w:hAnsi="Segoe Pro"/>
    </w:rPr>
  </w:style>
  <w:style w:type="character" w:customStyle="1" w:styleId="FooterChar">
    <w:name w:val="Footer Char"/>
    <w:basedOn w:val="DefaultParagraphFont"/>
    <w:link w:val="Footer"/>
    <w:uiPriority w:val="99"/>
    <w:rsid w:val="00CE669E"/>
    <w:rPr>
      <w:rFonts w:ascii="Segoe Pro" w:hAnsi="Segoe Pro" w:cs="Arial"/>
      <w:sz w:val="21"/>
      <w:szCs w:val="21"/>
      <w:lang w:val="en-AU" w:eastAsia="en-AU"/>
    </w:rPr>
  </w:style>
  <w:style w:type="paragraph" w:styleId="NormalWeb">
    <w:name w:val="Normal (Web)"/>
    <w:basedOn w:val="Normal"/>
    <w:uiPriority w:val="99"/>
    <w:rsid w:val="00C776AF"/>
    <w:rPr>
      <w:rFonts w:ascii="Arial Unicode MS" w:eastAsia="Arial Unicode MS" w:hAnsi="Arial Unicode MS" w:cs="Arial Unicode MS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C776AF"/>
    <w:pPr>
      <w:spacing w:after="0" w:line="240" w:lineRule="auto"/>
    </w:pPr>
    <w:rPr>
      <w:rFonts w:eastAsiaTheme="minorHAnsi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ingerror">
    <w:name w:val="spellingerror"/>
    <w:basedOn w:val="DefaultParagraphFont"/>
    <w:rsid w:val="003A6511"/>
  </w:style>
  <w:style w:type="paragraph" w:styleId="NoSpacing">
    <w:name w:val="No Spacing"/>
    <w:link w:val="NoSpacingChar"/>
    <w:uiPriority w:val="1"/>
    <w:qFormat/>
    <w:rsid w:val="009B17B9"/>
    <w:pPr>
      <w:spacing w:after="0" w:line="240" w:lineRule="auto"/>
    </w:pPr>
    <w:rPr>
      <w:rFonts w:ascii="Segoe Pro" w:hAnsi="Segoe Pro" w:cs="Arial"/>
      <w:sz w:val="21"/>
      <w:szCs w:val="21"/>
      <w:lang w:val="en-AU" w:eastAsia="en-AU"/>
    </w:rPr>
  </w:style>
  <w:style w:type="character" w:customStyle="1" w:styleId="NoSpacingChar">
    <w:name w:val="No Spacing Char"/>
    <w:basedOn w:val="DefaultParagraphFont"/>
    <w:link w:val="NoSpacing"/>
    <w:uiPriority w:val="1"/>
    <w:rsid w:val="009B17B9"/>
    <w:rPr>
      <w:rFonts w:ascii="Segoe Pro" w:hAnsi="Segoe Pro" w:cs="Arial"/>
      <w:sz w:val="21"/>
      <w:szCs w:val="21"/>
      <w:lang w:val="en-AU" w:eastAsia="en-AU"/>
    </w:rPr>
  </w:style>
  <w:style w:type="paragraph" w:customStyle="1" w:styleId="Bullet1">
    <w:name w:val="Bullet 1"/>
    <w:basedOn w:val="Normal"/>
    <w:unhideWhenUsed/>
    <w:rsid w:val="00E960DD"/>
    <w:pPr>
      <w:numPr>
        <w:numId w:val="5"/>
      </w:numPr>
      <w:overflowPunct w:val="0"/>
      <w:autoSpaceDE w:val="0"/>
      <w:autoSpaceDN w:val="0"/>
      <w:adjustRightInd w:val="0"/>
      <w:spacing w:before="240"/>
      <w:textAlignment w:val="baseline"/>
    </w:pPr>
    <w:rPr>
      <w:rFonts w:ascii="Times New Roman" w:eastAsia="PMingLiU" w:hAnsi="Times New Roman" w:cs="Times New Roman"/>
      <w:bCs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A216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7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6BC"/>
    <w:rPr>
      <w:rFonts w:ascii="Segoe Pro" w:hAnsi="Segoe Pr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6BC"/>
    <w:rPr>
      <w:rFonts w:ascii="Segoe Pro" w:hAnsi="Segoe Pro" w:cs="Arial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6BC"/>
    <w:rPr>
      <w:rFonts w:ascii="Segoe Pro" w:hAnsi="Segoe Pro" w:cs="Arial"/>
      <w:b/>
      <w:bCs/>
      <w:sz w:val="20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lj\Downloads\Learning%20Guide%20Template%201_10_15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13E67C2C86F47AEB3EC93EC16201B" ma:contentTypeVersion="11" ma:contentTypeDescription="Create a new document." ma:contentTypeScope="" ma:versionID="9ca265ac86f676a408067d921db7c114">
  <xsd:schema xmlns:xsd="http://www.w3.org/2001/XMLSchema" xmlns:xs="http://www.w3.org/2001/XMLSchema" xmlns:p="http://schemas.microsoft.com/office/2006/metadata/properties" xmlns:ns2="69e7cdad-f6e7-4bac-92d7-98decdc24926" xmlns:ns3="04820338-c4ab-4441-bcbf-d2b3a19f9437" targetNamespace="http://schemas.microsoft.com/office/2006/metadata/properties" ma:root="true" ma:fieldsID="7519665a953b4d269e52229a7efca50a" ns2:_="" ns3:_="">
    <xsd:import namespace="69e7cdad-f6e7-4bac-92d7-98decdc24926"/>
    <xsd:import namespace="04820338-c4ab-4441-bcbf-d2b3a19f94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cdad-f6e7-4bac-92d7-98decdc24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20338-c4ab-4441-bcbf-d2b3a19f94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A75E2-D27D-4949-AF20-74ED13313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7cdad-f6e7-4bac-92d7-98decdc24926"/>
    <ds:schemaRef ds:uri="04820338-c4ab-4441-bcbf-d2b3a19f9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156A33-4837-437F-A5B2-23CA12796C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B4BDBF-9B85-4E2F-B1E4-7665CA068F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54F231-1840-404C-8CFA-C1CDBB204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Guide Template 1_10_15 (3).dotx</Template>
  <TotalTime>4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CPTI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Sigley</dc:creator>
  <cp:keywords/>
  <dc:description/>
  <cp:lastModifiedBy>Angie McGahey</cp:lastModifiedBy>
  <cp:revision>4</cp:revision>
  <cp:lastPrinted>2018-07-30T21:06:00Z</cp:lastPrinted>
  <dcterms:created xsi:type="dcterms:W3CDTF">2020-09-21T21:40:00Z</dcterms:created>
  <dcterms:modified xsi:type="dcterms:W3CDTF">2022-06-29T23:04:00Z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0x01010003913E67C2C86F47AEB3EC93EC16201B</vt:lpwstr>
  </property>
</Properties>
</file>